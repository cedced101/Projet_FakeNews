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F5D32" w14:textId="77777777" w:rsidR="00815160" w:rsidRDefault="006B610B">
      <w:pPr>
        <w:rPr>
          <w:noProof/>
        </w:rPr>
      </w:pPr>
      <w:r>
        <w:rPr>
          <w:noProof/>
        </w:rPr>
        <mc:AlternateContent>
          <mc:Choice Requires="wps">
            <w:drawing>
              <wp:anchor distT="0" distB="0" distL="114300" distR="114300" simplePos="0" relativeHeight="251733504" behindDoc="0" locked="0" layoutInCell="1" allowOverlap="1" wp14:anchorId="01B2E3E2" wp14:editId="46DCF4F2">
                <wp:simplePos x="0" y="0"/>
                <wp:positionH relativeFrom="column">
                  <wp:posOffset>608965</wp:posOffset>
                </wp:positionH>
                <wp:positionV relativeFrom="paragraph">
                  <wp:posOffset>1475105</wp:posOffset>
                </wp:positionV>
                <wp:extent cx="2385695" cy="414655"/>
                <wp:effectExtent l="0" t="0" r="0" b="4445"/>
                <wp:wrapSquare wrapText="bothSides"/>
                <wp:docPr id="12" name="Zone de texte 12"/>
                <wp:cNvGraphicFramePr/>
                <a:graphic xmlns:a="http://schemas.openxmlformats.org/drawingml/2006/main">
                  <a:graphicData uri="http://schemas.microsoft.com/office/word/2010/wordprocessingShape">
                    <wps:wsp>
                      <wps:cNvSpPr txBox="1"/>
                      <wps:spPr>
                        <a:xfrm>
                          <a:off x="0" y="0"/>
                          <a:ext cx="2385695" cy="414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DB4BA18" w14:textId="77777777" w:rsidR="006B610B" w:rsidRPr="006B610B" w:rsidRDefault="006B610B" w:rsidP="006B610B">
                            <w:pPr>
                              <w:rPr>
                                <w:rFonts w:ascii="Gill Sans MT" w:hAnsi="Gill Sans MT"/>
                                <w:color w:val="0070C0"/>
                                <w:sz w:val="24"/>
                                <w:szCs w:val="24"/>
                                <w:lang w:val="en-US"/>
                              </w:rPr>
                            </w:pPr>
                            <w:r>
                              <w:rPr>
                                <w:rFonts w:ascii="Gill Sans MT" w:hAnsi="Gill Sans MT"/>
                                <w:color w:val="0070C0"/>
                                <w:sz w:val="24"/>
                                <w:szCs w:val="24"/>
                                <w:lang w:val="en-US"/>
                              </w:rPr>
                              <w:t xml:space="preserve">Document </w:t>
                            </w:r>
                            <w:proofErr w:type="spellStart"/>
                            <w:r>
                              <w:rPr>
                                <w:rFonts w:ascii="Gill Sans MT" w:hAnsi="Gill Sans MT"/>
                                <w:color w:val="0070C0"/>
                                <w:sz w:val="24"/>
                                <w:szCs w:val="24"/>
                                <w:lang w:val="en-US"/>
                              </w:rPr>
                              <w:t>d’analyse</w:t>
                            </w:r>
                            <w:proofErr w:type="spellEnd"/>
                            <w:r>
                              <w:rPr>
                                <w:rFonts w:ascii="Gill Sans MT" w:hAnsi="Gill Sans MT"/>
                                <w:color w:val="0070C0"/>
                                <w:sz w:val="24"/>
                                <w:szCs w:val="24"/>
                                <w:lang w:val="en-US"/>
                              </w:rPr>
                              <w:t xml:space="preserve"> </w:t>
                            </w:r>
                            <w:proofErr w:type="spellStart"/>
                            <w:r>
                              <w:rPr>
                                <w:rFonts w:ascii="Gill Sans MT" w:hAnsi="Gill Sans MT"/>
                                <w:color w:val="0070C0"/>
                                <w:sz w:val="24"/>
                                <w:szCs w:val="24"/>
                                <w:lang w:val="en-US"/>
                              </w:rPr>
                              <w:t>globale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2E3E2" id="_x0000_t202" coordsize="21600,21600" o:spt="202" path="m,l,21600r21600,l21600,xe">
                <v:stroke joinstyle="miter"/>
                <v:path gradientshapeok="t" o:connecttype="rect"/>
              </v:shapetype>
              <v:shape id="Zone de texte 12" o:spid="_x0000_s1026" type="#_x0000_t202" style="position:absolute;margin-left:47.95pt;margin-top:116.15pt;width:187.85pt;height:32.6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" filled="f" stroked="f">
                <v:textbox>
                  <w:txbxContent>
                    <w:p w14:paraId="3DB4BA18" w14:textId="77777777" w:rsidR="006B610B" w:rsidRPr="006B610B" w:rsidRDefault="006B610B" w:rsidP="006B610B">
                      <w:pPr>
                        <w:rPr>
                          <w:rFonts w:ascii="Gill Sans MT" w:hAnsi="Gill Sans MT"/>
                          <w:color w:val="0070C0"/>
                          <w:sz w:val="24"/>
                          <w:szCs w:val="24"/>
                          <w:lang w:val="en-US"/>
                        </w:rPr>
                      </w:pPr>
                      <w:r>
                        <w:rPr>
                          <w:rFonts w:ascii="Gill Sans MT" w:hAnsi="Gill Sans MT"/>
                          <w:color w:val="0070C0"/>
                          <w:sz w:val="24"/>
                          <w:szCs w:val="24"/>
                          <w:lang w:val="en-US"/>
                        </w:rPr>
                        <w:t xml:space="preserve">Document </w:t>
                      </w:r>
                      <w:proofErr w:type="spellStart"/>
                      <w:r>
                        <w:rPr>
                          <w:rFonts w:ascii="Gill Sans MT" w:hAnsi="Gill Sans MT"/>
                          <w:color w:val="0070C0"/>
                          <w:sz w:val="24"/>
                          <w:szCs w:val="24"/>
                          <w:lang w:val="en-US"/>
                        </w:rPr>
                        <w:t>d’analyse</w:t>
                      </w:r>
                      <w:proofErr w:type="spellEnd"/>
                      <w:r>
                        <w:rPr>
                          <w:rFonts w:ascii="Gill Sans MT" w:hAnsi="Gill Sans MT"/>
                          <w:color w:val="0070C0"/>
                          <w:sz w:val="24"/>
                          <w:szCs w:val="24"/>
                          <w:lang w:val="en-US"/>
                        </w:rPr>
                        <w:t xml:space="preserve"> </w:t>
                      </w:r>
                      <w:proofErr w:type="spellStart"/>
                      <w:r>
                        <w:rPr>
                          <w:rFonts w:ascii="Gill Sans MT" w:hAnsi="Gill Sans MT"/>
                          <w:color w:val="0070C0"/>
                          <w:sz w:val="24"/>
                          <w:szCs w:val="24"/>
                          <w:lang w:val="en-US"/>
                        </w:rPr>
                        <w:t>globale</w:t>
                      </w:r>
                      <w:proofErr w:type="spellEnd"/>
                    </w:p>
                  </w:txbxContent>
                </v:textbox>
                <w10:wrap type="square"/>
              </v:shape>
            </w:pict>
          </mc:Fallback>
        </mc:AlternateContent>
      </w:r>
      <w:r>
        <w:rPr>
          <w:noProof/>
        </w:rPr>
        <mc:AlternateContent>
          <mc:Choice Requires="wps">
            <w:drawing>
              <wp:anchor distT="0" distB="0" distL="114300" distR="114300" simplePos="0" relativeHeight="251622912" behindDoc="0" locked="0" layoutInCell="1" allowOverlap="1" wp14:anchorId="07665D98" wp14:editId="7D214DCE">
                <wp:simplePos x="0" y="0"/>
                <wp:positionH relativeFrom="column">
                  <wp:posOffset>598170</wp:posOffset>
                </wp:positionH>
                <wp:positionV relativeFrom="paragraph">
                  <wp:posOffset>1136015</wp:posOffset>
                </wp:positionV>
                <wp:extent cx="3414395" cy="414655"/>
                <wp:effectExtent l="0" t="0" r="0" b="4445"/>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414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F0DCE6" w14:textId="77777777" w:rsidR="006B610B" w:rsidRPr="00815160" w:rsidRDefault="006B610B">
                            <w:pPr>
                              <w:rPr>
                                <w:rFonts w:ascii="Gill Sans MT" w:hAnsi="Gill Sans MT"/>
                                <w:color w:val="0070C0"/>
                                <w:sz w:val="34"/>
                                <w:szCs w:val="34"/>
                                <w:lang w:val="en-US"/>
                              </w:rPr>
                            </w:pPr>
                            <w:r>
                              <w:rPr>
                                <w:rFonts w:ascii="Gill Sans MT" w:hAnsi="Gill Sans MT"/>
                                <w:color w:val="0070C0"/>
                                <w:sz w:val="34"/>
                                <w:szCs w:val="34"/>
                                <w:lang w:val="en-US"/>
                              </w:rPr>
                              <w:t>Application Fake News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65D98" id="Zone de texte 4" o:spid="_x0000_s1027" type="#_x0000_t202" style="position:absolute;margin-left:47.1pt;margin-top:89.45pt;width:268.85pt;height:32.6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" filled="f" stroked="f">
                <v:textbox>
                  <w:txbxContent>
                    <w:p w14:paraId="4BF0DCE6" w14:textId="77777777" w:rsidR="006B610B" w:rsidRPr="00815160" w:rsidRDefault="006B610B">
                      <w:pPr>
                        <w:rPr>
                          <w:rFonts w:ascii="Gill Sans MT" w:hAnsi="Gill Sans MT"/>
                          <w:color w:val="0070C0"/>
                          <w:sz w:val="34"/>
                          <w:szCs w:val="34"/>
                          <w:lang w:val="en-US"/>
                        </w:rPr>
                      </w:pPr>
                      <w:r>
                        <w:rPr>
                          <w:rFonts w:ascii="Gill Sans MT" w:hAnsi="Gill Sans MT"/>
                          <w:color w:val="0070C0"/>
                          <w:sz w:val="34"/>
                          <w:szCs w:val="34"/>
                          <w:lang w:val="en-US"/>
                        </w:rPr>
                        <w:t>Application Fake News</w:t>
                      </w:r>
                    </w:p>
                  </w:txbxContent>
                </v:textbox>
                <w10:wrap type="square"/>
              </v:shape>
            </w:pict>
          </mc:Fallback>
        </mc:AlternateContent>
      </w:r>
      <w:r>
        <w:rPr>
          <w:noProof/>
        </w:rPr>
        <mc:AlternateContent>
          <mc:Choice Requires="wps">
            <w:drawing>
              <wp:anchor distT="0" distB="0" distL="114300" distR="114300" simplePos="0" relativeHeight="251721216" behindDoc="0" locked="0" layoutInCell="1" allowOverlap="1" wp14:anchorId="63079F44" wp14:editId="3675E359">
                <wp:simplePos x="0" y="0"/>
                <wp:positionH relativeFrom="column">
                  <wp:posOffset>5071745</wp:posOffset>
                </wp:positionH>
                <wp:positionV relativeFrom="paragraph">
                  <wp:posOffset>-551815</wp:posOffset>
                </wp:positionV>
                <wp:extent cx="2385695" cy="414655"/>
                <wp:effectExtent l="0" t="0" r="0" b="4445"/>
                <wp:wrapSquare wrapText="bothSides"/>
                <wp:docPr id="10" name="Zone de texte 10"/>
                <wp:cNvGraphicFramePr/>
                <a:graphic xmlns:a="http://schemas.openxmlformats.org/drawingml/2006/main">
                  <a:graphicData uri="http://schemas.microsoft.com/office/word/2010/wordprocessingShape">
                    <wps:wsp>
                      <wps:cNvSpPr txBox="1"/>
                      <wps:spPr>
                        <a:xfrm>
                          <a:off x="0" y="0"/>
                          <a:ext cx="2385695" cy="414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E638E48" w14:textId="77777777" w:rsidR="006B610B" w:rsidRPr="006B610B" w:rsidRDefault="006B610B" w:rsidP="00683497">
                            <w:pPr>
                              <w:rPr>
                                <w:rFonts w:ascii="Gill Sans MT" w:hAnsi="Gill Sans MT"/>
                                <w:color w:val="0070C0"/>
                                <w:sz w:val="24"/>
                                <w:szCs w:val="24"/>
                                <w:lang w:val="en-US"/>
                              </w:rPr>
                            </w:pPr>
                            <w:r w:rsidRPr="006B610B">
                              <w:rPr>
                                <w:rFonts w:ascii="Gill Sans MT" w:hAnsi="Gill Sans MT"/>
                                <w:color w:val="0070C0"/>
                                <w:sz w:val="24"/>
                                <w:szCs w:val="24"/>
                                <w:lang w:val="en-US"/>
                              </w:rPr>
                              <w:t xml:space="preserve">Document </w:t>
                            </w:r>
                            <w:proofErr w:type="spellStart"/>
                            <w:r w:rsidRPr="006B610B">
                              <w:rPr>
                                <w:rFonts w:ascii="Gill Sans MT" w:hAnsi="Gill Sans MT"/>
                                <w:color w:val="0070C0"/>
                                <w:sz w:val="24"/>
                                <w:szCs w:val="24"/>
                                <w:lang w:val="en-US"/>
                              </w:rPr>
                              <w:t>datant</w:t>
                            </w:r>
                            <w:proofErr w:type="spellEnd"/>
                            <w:r w:rsidRPr="006B610B">
                              <w:rPr>
                                <w:rFonts w:ascii="Gill Sans MT" w:hAnsi="Gill Sans MT"/>
                                <w:color w:val="0070C0"/>
                                <w:sz w:val="24"/>
                                <w:szCs w:val="24"/>
                                <w:lang w:val="en-US"/>
                              </w:rPr>
                              <w:t xml:space="preserve"> du</w:t>
                            </w:r>
                            <w:r>
                              <w:rPr>
                                <w:rFonts w:ascii="Gill Sans MT" w:hAnsi="Gill Sans MT"/>
                                <w:color w:val="0070C0"/>
                                <w:sz w:val="24"/>
                                <w:szCs w:val="24"/>
                                <w:lang w:val="en-US"/>
                              </w:rPr>
                              <w:t>: 2019-04-18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79F44" id="Zone de texte 10" o:spid="_x0000_s1028" type="#_x0000_t202" style="position:absolute;margin-left:399.35pt;margin-top:-43.45pt;width:187.85pt;height:32.6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" filled="f" stroked="f">
                <v:textbox>
                  <w:txbxContent>
                    <w:p w14:paraId="1E638E48" w14:textId="77777777" w:rsidR="006B610B" w:rsidRPr="006B610B" w:rsidRDefault="006B610B" w:rsidP="00683497">
                      <w:pPr>
                        <w:rPr>
                          <w:rFonts w:ascii="Gill Sans MT" w:hAnsi="Gill Sans MT"/>
                          <w:color w:val="0070C0"/>
                          <w:sz w:val="24"/>
                          <w:szCs w:val="24"/>
                          <w:lang w:val="en-US"/>
                        </w:rPr>
                      </w:pPr>
                      <w:r w:rsidRPr="006B610B">
                        <w:rPr>
                          <w:rFonts w:ascii="Gill Sans MT" w:hAnsi="Gill Sans MT"/>
                          <w:color w:val="0070C0"/>
                          <w:sz w:val="24"/>
                          <w:szCs w:val="24"/>
                          <w:lang w:val="en-US"/>
                        </w:rPr>
                        <w:t xml:space="preserve">Document </w:t>
                      </w:r>
                      <w:proofErr w:type="spellStart"/>
                      <w:r w:rsidRPr="006B610B">
                        <w:rPr>
                          <w:rFonts w:ascii="Gill Sans MT" w:hAnsi="Gill Sans MT"/>
                          <w:color w:val="0070C0"/>
                          <w:sz w:val="24"/>
                          <w:szCs w:val="24"/>
                          <w:lang w:val="en-US"/>
                        </w:rPr>
                        <w:t>datant</w:t>
                      </w:r>
                      <w:proofErr w:type="spellEnd"/>
                      <w:r w:rsidRPr="006B610B">
                        <w:rPr>
                          <w:rFonts w:ascii="Gill Sans MT" w:hAnsi="Gill Sans MT"/>
                          <w:color w:val="0070C0"/>
                          <w:sz w:val="24"/>
                          <w:szCs w:val="24"/>
                          <w:lang w:val="en-US"/>
                        </w:rPr>
                        <w:t xml:space="preserve"> du</w:t>
                      </w:r>
                      <w:r>
                        <w:rPr>
                          <w:rFonts w:ascii="Gill Sans MT" w:hAnsi="Gill Sans MT"/>
                          <w:color w:val="0070C0"/>
                          <w:sz w:val="24"/>
                          <w:szCs w:val="24"/>
                          <w:lang w:val="en-US"/>
                        </w:rPr>
                        <w:t>: 2019-04-18</w:t>
                      </w:r>
                    </w:p>
                  </w:txbxContent>
                </v:textbox>
                <w10:wrap type="square"/>
              </v:shape>
            </w:pict>
          </mc:Fallback>
        </mc:AlternateContent>
      </w:r>
      <w:r>
        <w:rPr>
          <w:noProof/>
        </w:rPr>
        <w:drawing>
          <wp:anchor distT="0" distB="0" distL="114300" distR="114300" simplePos="0" relativeHeight="251604480" behindDoc="1" locked="0" layoutInCell="1" allowOverlap="1" wp14:anchorId="639F9988" wp14:editId="7CD1EC31">
            <wp:simplePos x="0" y="0"/>
            <wp:positionH relativeFrom="column">
              <wp:posOffset>-130175</wp:posOffset>
            </wp:positionH>
            <wp:positionV relativeFrom="paragraph">
              <wp:posOffset>-422275</wp:posOffset>
            </wp:positionV>
            <wp:extent cx="7559040" cy="10988040"/>
            <wp:effectExtent l="0" t="0" r="3810" b="381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7559040" cy="10988040"/>
                    </a:xfrm>
                    <a:prstGeom prst="rect">
                      <a:avLst/>
                    </a:prstGeom>
                  </pic:spPr>
                </pic:pic>
              </a:graphicData>
            </a:graphic>
            <wp14:sizeRelH relativeFrom="page">
              <wp14:pctWidth>0</wp14:pctWidth>
            </wp14:sizeRelH>
            <wp14:sizeRelV relativeFrom="page">
              <wp14:pctHeight>0</wp14:pctHeight>
            </wp14:sizeRelV>
          </wp:anchor>
        </w:drawing>
      </w:r>
      <w:r w:rsidR="00683497">
        <w:rPr>
          <w:noProof/>
        </w:rPr>
        <mc:AlternateContent>
          <mc:Choice Requires="wps">
            <w:drawing>
              <wp:anchor distT="0" distB="0" distL="114300" distR="114300" simplePos="0" relativeHeight="251714048" behindDoc="0" locked="0" layoutInCell="1" allowOverlap="1" wp14:anchorId="1C5F0253" wp14:editId="03E8DAA3">
                <wp:simplePos x="0" y="0"/>
                <wp:positionH relativeFrom="column">
                  <wp:posOffset>4152265</wp:posOffset>
                </wp:positionH>
                <wp:positionV relativeFrom="paragraph">
                  <wp:posOffset>9323705</wp:posOffset>
                </wp:positionV>
                <wp:extent cx="2247900" cy="414655"/>
                <wp:effectExtent l="0" t="0" r="0" b="4445"/>
                <wp:wrapSquare wrapText="bothSides"/>
                <wp:docPr id="8" name="Zone de texte 8"/>
                <wp:cNvGraphicFramePr/>
                <a:graphic xmlns:a="http://schemas.openxmlformats.org/drawingml/2006/main">
                  <a:graphicData uri="http://schemas.microsoft.com/office/word/2010/wordprocessingShape">
                    <wps:wsp>
                      <wps:cNvSpPr txBox="1"/>
                      <wps:spPr>
                        <a:xfrm>
                          <a:off x="0" y="0"/>
                          <a:ext cx="2247900" cy="414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AF479AC" w14:textId="77777777" w:rsidR="006B610B" w:rsidRPr="006B610B" w:rsidRDefault="006B610B" w:rsidP="00683497">
                            <w:pPr>
                              <w:rPr>
                                <w:rFonts w:ascii="Gill Sans MT" w:hAnsi="Gill Sans MT"/>
                                <w:color w:val="0070C0"/>
                                <w:sz w:val="28"/>
                                <w:szCs w:val="28"/>
                                <w:lang w:val="en-US"/>
                              </w:rPr>
                            </w:pPr>
                            <w:proofErr w:type="spellStart"/>
                            <w:r w:rsidRPr="006B610B">
                              <w:rPr>
                                <w:rFonts w:ascii="Gill Sans MT" w:hAnsi="Gill Sans MT"/>
                                <w:color w:val="0070C0"/>
                                <w:sz w:val="28"/>
                                <w:szCs w:val="28"/>
                                <w:lang w:val="en-US"/>
                              </w:rPr>
                              <w:t>En</w:t>
                            </w:r>
                            <w:proofErr w:type="spellEnd"/>
                            <w:r w:rsidRPr="006B610B">
                              <w:rPr>
                                <w:rFonts w:ascii="Gill Sans MT" w:hAnsi="Gill Sans MT"/>
                                <w:color w:val="0070C0"/>
                                <w:sz w:val="28"/>
                                <w:szCs w:val="28"/>
                                <w:lang w:val="en-US"/>
                              </w:rPr>
                              <w:t xml:space="preserve"> collaboration avec: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F0253" id="Zone de texte 8" o:spid="_x0000_s1029" type="#_x0000_t202" style="position:absolute;margin-left:326.95pt;margin-top:734.15pt;width:177pt;height:32.6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" filled="f" stroked="f">
                <v:textbox>
                  <w:txbxContent>
                    <w:p w14:paraId="1AF479AC" w14:textId="77777777" w:rsidR="006B610B" w:rsidRPr="006B610B" w:rsidRDefault="006B610B" w:rsidP="00683497">
                      <w:pPr>
                        <w:rPr>
                          <w:rFonts w:ascii="Gill Sans MT" w:hAnsi="Gill Sans MT"/>
                          <w:color w:val="0070C0"/>
                          <w:sz w:val="28"/>
                          <w:szCs w:val="28"/>
                          <w:lang w:val="en-US"/>
                        </w:rPr>
                      </w:pPr>
                      <w:proofErr w:type="spellStart"/>
                      <w:r w:rsidRPr="006B610B">
                        <w:rPr>
                          <w:rFonts w:ascii="Gill Sans MT" w:hAnsi="Gill Sans MT"/>
                          <w:color w:val="0070C0"/>
                          <w:sz w:val="28"/>
                          <w:szCs w:val="28"/>
                          <w:lang w:val="en-US"/>
                        </w:rPr>
                        <w:t>En</w:t>
                      </w:r>
                      <w:proofErr w:type="spellEnd"/>
                      <w:r w:rsidRPr="006B610B">
                        <w:rPr>
                          <w:rFonts w:ascii="Gill Sans MT" w:hAnsi="Gill Sans MT"/>
                          <w:color w:val="0070C0"/>
                          <w:sz w:val="28"/>
                          <w:szCs w:val="28"/>
                          <w:lang w:val="en-US"/>
                        </w:rPr>
                        <w:t xml:space="preserve"> collaboration avec:</w:t>
                      </w:r>
                    </w:p>
                  </w:txbxContent>
                </v:textbox>
                <w10:wrap type="square"/>
              </v:shape>
            </w:pict>
          </mc:Fallback>
        </mc:AlternateContent>
      </w:r>
      <w:r w:rsidR="00683497">
        <w:rPr>
          <w:noProof/>
        </w:rPr>
        <w:drawing>
          <wp:anchor distT="0" distB="0" distL="114300" distR="114300" simplePos="0" relativeHeight="251690496" behindDoc="1" locked="0" layoutInCell="1" allowOverlap="1" wp14:anchorId="17184056" wp14:editId="1868E1A9">
            <wp:simplePos x="0" y="0"/>
            <wp:positionH relativeFrom="column">
              <wp:posOffset>5051425</wp:posOffset>
            </wp:positionH>
            <wp:positionV relativeFrom="paragraph">
              <wp:posOffset>9773285</wp:posOffset>
            </wp:positionV>
            <wp:extent cx="769620" cy="419100"/>
            <wp:effectExtent l="0" t="0" r="0" b="0"/>
            <wp:wrapThrough wrapText="bothSides">
              <wp:wrapPolygon edited="0">
                <wp:start x="5881" y="0"/>
                <wp:lineTo x="3208" y="2945"/>
                <wp:lineTo x="3208" y="14727"/>
                <wp:lineTo x="0" y="15709"/>
                <wp:lineTo x="0" y="20618"/>
                <wp:lineTo x="20851" y="20618"/>
                <wp:lineTo x="20851" y="15709"/>
                <wp:lineTo x="17644" y="14727"/>
                <wp:lineTo x="18178" y="3927"/>
                <wp:lineTo x="14436" y="0"/>
                <wp:lineTo x="5881"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bisoft.png"/>
                    <pic:cNvPicPr/>
                  </pic:nvPicPr>
                  <pic:blipFill>
                    <a:blip r:embed="rId10"/>
                    <a:stretch>
                      <a:fillRect/>
                    </a:stretch>
                  </pic:blipFill>
                  <pic:spPr>
                    <a:xfrm>
                      <a:off x="0" y="0"/>
                      <a:ext cx="769620" cy="419100"/>
                    </a:xfrm>
                    <a:prstGeom prst="rect">
                      <a:avLst/>
                    </a:prstGeom>
                  </pic:spPr>
                </pic:pic>
              </a:graphicData>
            </a:graphic>
            <wp14:sizeRelH relativeFrom="margin">
              <wp14:pctWidth>0</wp14:pctWidth>
            </wp14:sizeRelH>
            <wp14:sizeRelV relativeFrom="margin">
              <wp14:pctHeight>0</wp14:pctHeight>
            </wp14:sizeRelV>
          </wp:anchor>
        </w:drawing>
      </w:r>
      <w:r w:rsidR="00683497">
        <w:rPr>
          <w:noProof/>
        </w:rPr>
        <w:drawing>
          <wp:anchor distT="0" distB="0" distL="114300" distR="114300" simplePos="0" relativeHeight="251708928" behindDoc="0" locked="0" layoutInCell="1" allowOverlap="1" wp14:anchorId="0AA5CFA3" wp14:editId="161B5F62">
            <wp:simplePos x="0" y="0"/>
            <wp:positionH relativeFrom="column">
              <wp:posOffset>4213225</wp:posOffset>
            </wp:positionH>
            <wp:positionV relativeFrom="paragraph">
              <wp:posOffset>9857105</wp:posOffset>
            </wp:positionV>
            <wp:extent cx="777875" cy="282484"/>
            <wp:effectExtent l="0" t="0" r="3175" b="3810"/>
            <wp:wrapNone/>
            <wp:docPr id="7" name="Image 7"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QAC.png"/>
                    <pic:cNvPicPr/>
                  </pic:nvPicPr>
                  <pic:blipFill>
                    <a:blip r:embed="rId11"/>
                    <a:stretch>
                      <a:fillRect/>
                    </a:stretch>
                  </pic:blipFill>
                  <pic:spPr>
                    <a:xfrm>
                      <a:off x="0" y="0"/>
                      <a:ext cx="785992" cy="285432"/>
                    </a:xfrm>
                    <a:prstGeom prst="rect">
                      <a:avLst/>
                    </a:prstGeom>
                  </pic:spPr>
                </pic:pic>
              </a:graphicData>
            </a:graphic>
            <wp14:sizeRelH relativeFrom="margin">
              <wp14:pctWidth>0</wp14:pctWidth>
            </wp14:sizeRelH>
            <wp14:sizeRelV relativeFrom="margin">
              <wp14:pctHeight>0</wp14:pctHeight>
            </wp14:sizeRelV>
          </wp:anchor>
        </w:drawing>
      </w:r>
      <w:r w:rsidR="00683497">
        <w:rPr>
          <w:noProof/>
        </w:rPr>
        <w:drawing>
          <wp:anchor distT="0" distB="0" distL="114300" distR="114300" simplePos="0" relativeHeight="251647488" behindDoc="0" locked="0" layoutInCell="1" allowOverlap="1" wp14:anchorId="3326EACD" wp14:editId="770A76C9">
            <wp:simplePos x="0" y="0"/>
            <wp:positionH relativeFrom="column">
              <wp:posOffset>6674485</wp:posOffset>
            </wp:positionH>
            <wp:positionV relativeFrom="paragraph">
              <wp:posOffset>9811385</wp:posOffset>
            </wp:positionV>
            <wp:extent cx="767715" cy="466304"/>
            <wp:effectExtent l="0" t="0" r="0" b="0"/>
            <wp:wrapNone/>
            <wp:docPr id="3" name="Image 3"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gep.jpg"/>
                    <pic:cNvPicPr/>
                  </pic:nvPicPr>
                  <pic:blipFill>
                    <a:blip r:embed="rId12"/>
                    <a:stretch>
                      <a:fillRect/>
                    </a:stretch>
                  </pic:blipFill>
                  <pic:spPr>
                    <a:xfrm>
                      <a:off x="0" y="0"/>
                      <a:ext cx="767715" cy="466304"/>
                    </a:xfrm>
                    <a:prstGeom prst="rect">
                      <a:avLst/>
                    </a:prstGeom>
                  </pic:spPr>
                </pic:pic>
              </a:graphicData>
            </a:graphic>
            <wp14:sizeRelH relativeFrom="margin">
              <wp14:pctWidth>0</wp14:pctWidth>
            </wp14:sizeRelH>
            <wp14:sizeRelV relativeFrom="margin">
              <wp14:pctHeight>0</wp14:pctHeight>
            </wp14:sizeRelV>
          </wp:anchor>
        </w:drawing>
      </w:r>
      <w:r w:rsidR="00683497">
        <w:rPr>
          <w:noProof/>
        </w:rPr>
        <w:drawing>
          <wp:anchor distT="0" distB="0" distL="114300" distR="114300" simplePos="0" relativeHeight="251670016" behindDoc="0" locked="0" layoutInCell="1" allowOverlap="1" wp14:anchorId="677C05B0" wp14:editId="1BF316C4">
            <wp:simplePos x="0" y="0"/>
            <wp:positionH relativeFrom="column">
              <wp:posOffset>5874385</wp:posOffset>
            </wp:positionH>
            <wp:positionV relativeFrom="paragraph">
              <wp:posOffset>9819005</wp:posOffset>
            </wp:positionV>
            <wp:extent cx="761365" cy="424815"/>
            <wp:effectExtent l="0" t="0" r="635" b="0"/>
            <wp:wrapThrough wrapText="bothSides">
              <wp:wrapPolygon edited="0">
                <wp:start x="0" y="0"/>
                <wp:lineTo x="0" y="20341"/>
                <wp:lineTo x="21078" y="20341"/>
                <wp:lineTo x="21078"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tania.PNG"/>
                    <pic:cNvPicPr/>
                  </pic:nvPicPr>
                  <pic:blipFill>
                    <a:blip r:embed="rId13"/>
                    <a:stretch>
                      <a:fillRect/>
                    </a:stretch>
                  </pic:blipFill>
                  <pic:spPr>
                    <a:xfrm>
                      <a:off x="0" y="0"/>
                      <a:ext cx="761365" cy="424815"/>
                    </a:xfrm>
                    <a:prstGeom prst="rect">
                      <a:avLst/>
                    </a:prstGeom>
                  </pic:spPr>
                </pic:pic>
              </a:graphicData>
            </a:graphic>
            <wp14:sizeRelH relativeFrom="margin">
              <wp14:pctWidth>0</wp14:pctWidth>
            </wp14:sizeRelH>
            <wp14:sizeRelV relativeFrom="margin">
              <wp14:pctHeight>0</wp14:pctHeight>
            </wp14:sizeRelV>
          </wp:anchor>
        </w:drawing>
      </w:r>
      <w:r w:rsidR="00815160">
        <w:rPr>
          <w:noProof/>
        </w:rPr>
        <mc:AlternateContent>
          <mc:Choice Requires="wps">
            <w:drawing>
              <wp:anchor distT="0" distB="0" distL="114300" distR="114300" simplePos="0" relativeHeight="251589120" behindDoc="0" locked="0" layoutInCell="1" allowOverlap="1" wp14:anchorId="57BD3146" wp14:editId="10181CA1">
                <wp:simplePos x="0" y="0"/>
                <wp:positionH relativeFrom="column">
                  <wp:posOffset>570865</wp:posOffset>
                </wp:positionH>
                <wp:positionV relativeFrom="paragraph">
                  <wp:posOffset>508000</wp:posOffset>
                </wp:positionV>
                <wp:extent cx="3930650" cy="1844040"/>
                <wp:effectExtent l="0" t="0" r="0" b="3810"/>
                <wp:wrapSquare wrapText="bothSides"/>
                <wp:docPr id="2" name="Zone de texte 2"/>
                <wp:cNvGraphicFramePr/>
                <a:graphic xmlns:a="http://schemas.openxmlformats.org/drawingml/2006/main">
                  <a:graphicData uri="http://schemas.microsoft.com/office/word/2010/wordprocessingShape">
                    <wps:wsp>
                      <wps:cNvSpPr txBox="1"/>
                      <wps:spPr>
                        <a:xfrm>
                          <a:off x="0" y="0"/>
                          <a:ext cx="3930650" cy="18440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EFAF770" w14:textId="77777777" w:rsidR="006B610B" w:rsidRPr="00815160" w:rsidRDefault="006B610B">
                            <w:pPr>
                              <w:rPr>
                                <w:rFonts w:ascii="Gill Sans MT" w:hAnsi="Gill Sans MT"/>
                                <w:b/>
                                <w:color w:val="0070C0"/>
                                <w:sz w:val="80"/>
                                <w:szCs w:val="80"/>
                                <w:lang w:val="en-US"/>
                              </w:rPr>
                            </w:pPr>
                            <w:proofErr w:type="spellStart"/>
                            <w:r>
                              <w:rPr>
                                <w:rFonts w:ascii="Gill Sans MT" w:hAnsi="Gill Sans MT"/>
                                <w:b/>
                                <w:color w:val="0070C0"/>
                                <w:sz w:val="80"/>
                                <w:szCs w:val="80"/>
                                <w:lang w:val="en-US"/>
                              </w:rPr>
                              <w:t>Projet</w:t>
                            </w:r>
                            <w:proofErr w:type="spellEnd"/>
                            <w:r>
                              <w:rPr>
                                <w:rFonts w:ascii="Gill Sans MT" w:hAnsi="Gill Sans MT"/>
                                <w:b/>
                                <w:color w:val="0070C0"/>
                                <w:sz w:val="80"/>
                                <w:szCs w:val="80"/>
                                <w:lang w:val="en-US"/>
                              </w:rPr>
                              <w:t xml:space="preserv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D3146" id="Zone de texte 2" o:spid="_x0000_s1030" type="#_x0000_t202" style="position:absolute;margin-left:44.95pt;margin-top:40pt;width:309.5pt;height:145.2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" filled="f" stroked="f">
                <v:textbox>
                  <w:txbxContent>
                    <w:p w14:paraId="2EFAF770" w14:textId="77777777" w:rsidR="006B610B" w:rsidRPr="00815160" w:rsidRDefault="006B610B">
                      <w:pPr>
                        <w:rPr>
                          <w:rFonts w:ascii="Gill Sans MT" w:hAnsi="Gill Sans MT"/>
                          <w:b/>
                          <w:color w:val="0070C0"/>
                          <w:sz w:val="80"/>
                          <w:szCs w:val="80"/>
                          <w:lang w:val="en-US"/>
                        </w:rPr>
                      </w:pPr>
                      <w:proofErr w:type="spellStart"/>
                      <w:r>
                        <w:rPr>
                          <w:rFonts w:ascii="Gill Sans MT" w:hAnsi="Gill Sans MT"/>
                          <w:b/>
                          <w:color w:val="0070C0"/>
                          <w:sz w:val="80"/>
                          <w:szCs w:val="80"/>
                          <w:lang w:val="en-US"/>
                        </w:rPr>
                        <w:t>Projet</w:t>
                      </w:r>
                      <w:proofErr w:type="spellEnd"/>
                      <w:r>
                        <w:rPr>
                          <w:rFonts w:ascii="Gill Sans MT" w:hAnsi="Gill Sans MT"/>
                          <w:b/>
                          <w:color w:val="0070C0"/>
                          <w:sz w:val="80"/>
                          <w:szCs w:val="80"/>
                          <w:lang w:val="en-US"/>
                        </w:rPr>
                        <w:t xml:space="preserve"> 2019</w:t>
                      </w:r>
                    </w:p>
                  </w:txbxContent>
                </v:textbox>
                <w10:wrap type="square"/>
              </v:shape>
            </w:pict>
          </mc:Fallback>
        </mc:AlternateContent>
      </w:r>
      <w:r w:rsidR="00815160">
        <w:br w:type="page"/>
      </w:r>
    </w:p>
    <w:p w14:paraId="3D16F672" w14:textId="77777777" w:rsidR="00815160" w:rsidRPr="00815160" w:rsidRDefault="00815160" w:rsidP="00815160"/>
    <w:p w14:paraId="34F93E7E" w14:textId="77777777" w:rsidR="00815160" w:rsidRPr="00815160" w:rsidRDefault="00815160" w:rsidP="00815160"/>
    <w:p w14:paraId="58DF41C3" w14:textId="77777777" w:rsidR="00815160" w:rsidRPr="00815160" w:rsidRDefault="00815160" w:rsidP="00815160"/>
    <w:p w14:paraId="07EAB574" w14:textId="77777777" w:rsidR="00815160" w:rsidRPr="00815160" w:rsidRDefault="00815160" w:rsidP="00815160"/>
    <w:p w14:paraId="523FCDED" w14:textId="77777777" w:rsidR="00815160" w:rsidRPr="00815160" w:rsidRDefault="00815160" w:rsidP="00815160"/>
    <w:p w14:paraId="74CBCC12" w14:textId="77777777" w:rsidR="00815160" w:rsidRPr="00815160" w:rsidRDefault="00815160" w:rsidP="00815160"/>
    <w:p w14:paraId="4960B99D" w14:textId="77777777" w:rsidR="00815160" w:rsidRPr="00815160" w:rsidRDefault="00815160" w:rsidP="00815160"/>
    <w:p w14:paraId="1EBD853E" w14:textId="77777777" w:rsidR="00815160" w:rsidRPr="00815160" w:rsidRDefault="00815160" w:rsidP="00815160"/>
    <w:p w14:paraId="67AD60C1" w14:textId="77777777" w:rsidR="00815160" w:rsidRPr="00815160" w:rsidRDefault="00815160" w:rsidP="00815160"/>
    <w:p w14:paraId="0165C607" w14:textId="77777777" w:rsidR="00815160" w:rsidRPr="00815160" w:rsidRDefault="00815160" w:rsidP="00815160"/>
    <w:p w14:paraId="386A9BF6" w14:textId="77777777" w:rsidR="00815160" w:rsidRPr="00815160" w:rsidRDefault="00815160" w:rsidP="00815160"/>
    <w:p w14:paraId="6CEE06A8" w14:textId="77777777" w:rsidR="00815160" w:rsidRPr="00815160" w:rsidRDefault="00815160" w:rsidP="00815160"/>
    <w:p w14:paraId="02823B9E" w14:textId="77777777" w:rsidR="00815160" w:rsidRPr="00815160" w:rsidRDefault="00815160" w:rsidP="00815160"/>
    <w:p w14:paraId="5935D51E" w14:textId="77777777" w:rsidR="00815160" w:rsidRPr="00815160" w:rsidRDefault="00815160" w:rsidP="00815160"/>
    <w:p w14:paraId="013DCD00" w14:textId="77777777" w:rsidR="00815160" w:rsidRPr="00815160" w:rsidRDefault="00815160" w:rsidP="00815160"/>
    <w:p w14:paraId="3AEE2F19" w14:textId="77777777" w:rsidR="00815160" w:rsidRPr="00815160" w:rsidRDefault="00815160" w:rsidP="00815160"/>
    <w:p w14:paraId="5E91B177" w14:textId="77777777" w:rsidR="00815160" w:rsidRPr="00815160" w:rsidRDefault="00815160" w:rsidP="00815160"/>
    <w:p w14:paraId="1652104E" w14:textId="77777777" w:rsidR="00815160" w:rsidRPr="00815160" w:rsidRDefault="00815160" w:rsidP="00815160"/>
    <w:p w14:paraId="65482D4A" w14:textId="77777777" w:rsidR="00815160" w:rsidRPr="00815160" w:rsidRDefault="00815160" w:rsidP="00815160"/>
    <w:p w14:paraId="1CFE6F7D" w14:textId="77777777" w:rsidR="00815160" w:rsidRPr="00815160" w:rsidRDefault="00815160" w:rsidP="00815160"/>
    <w:p w14:paraId="6807CEB2" w14:textId="77777777" w:rsidR="00815160" w:rsidRPr="00815160" w:rsidRDefault="00815160" w:rsidP="00815160"/>
    <w:p w14:paraId="0E917D06" w14:textId="77777777" w:rsidR="00815160" w:rsidRPr="00815160" w:rsidRDefault="00815160" w:rsidP="00815160"/>
    <w:p w14:paraId="7E761A67" w14:textId="77777777" w:rsidR="00815160" w:rsidRPr="00815160" w:rsidRDefault="00815160" w:rsidP="00815160"/>
    <w:p w14:paraId="13DFEFB6" w14:textId="77777777" w:rsidR="00815160" w:rsidRPr="00815160" w:rsidRDefault="00815160" w:rsidP="00815160"/>
    <w:p w14:paraId="10FBCA33" w14:textId="77777777" w:rsidR="00815160" w:rsidRPr="00815160" w:rsidRDefault="00815160" w:rsidP="00815160"/>
    <w:p w14:paraId="2688B908" w14:textId="77777777" w:rsidR="00815160" w:rsidRPr="00815160" w:rsidRDefault="00815160" w:rsidP="00815160"/>
    <w:p w14:paraId="662F2BB7" w14:textId="77777777" w:rsidR="00815160" w:rsidRPr="00815160" w:rsidRDefault="00815160" w:rsidP="00815160"/>
    <w:p w14:paraId="3AACF415" w14:textId="77777777" w:rsidR="00815160" w:rsidRPr="00815160" w:rsidRDefault="00815160" w:rsidP="00815160"/>
    <w:p w14:paraId="181C92FD" w14:textId="77777777" w:rsidR="00815160" w:rsidRPr="00815160" w:rsidRDefault="00815160" w:rsidP="00815160"/>
    <w:p w14:paraId="1B3FA0B8" w14:textId="77777777" w:rsidR="00815160" w:rsidRPr="00815160" w:rsidRDefault="00815160" w:rsidP="00815160"/>
    <w:p w14:paraId="73057E25" w14:textId="77777777" w:rsidR="00815160" w:rsidRPr="00815160" w:rsidRDefault="00815160" w:rsidP="00815160"/>
    <w:p w14:paraId="34C54056" w14:textId="77777777" w:rsidR="00815160" w:rsidRDefault="00815160" w:rsidP="00291CEC">
      <w:pPr>
        <w:pStyle w:val="Titre1"/>
        <w:jc w:val="center"/>
      </w:pPr>
      <w:r>
        <w:lastRenderedPageBreak/>
        <w:t>Introduction</w:t>
      </w:r>
    </w:p>
    <w:p w14:paraId="0E41F67E" w14:textId="77777777" w:rsidR="00815160" w:rsidRDefault="00815160" w:rsidP="00815160">
      <w:pPr>
        <w:ind w:left="1134" w:right="1032"/>
        <w:jc w:val="both"/>
      </w:pPr>
    </w:p>
    <w:p w14:paraId="66FC0BEB" w14:textId="4EB7986E" w:rsidR="00E31AAC" w:rsidRPr="00E31AAC" w:rsidRDefault="00E31AAC" w:rsidP="003C07A9">
      <w:pPr>
        <w:ind w:left="1417" w:right="1417"/>
        <w:jc w:val="both"/>
        <w:rPr>
          <w:color w:val="000000"/>
          <w:sz w:val="24"/>
          <w:szCs w:val="24"/>
          <w:lang w:val="fr-CA"/>
        </w:rPr>
      </w:pPr>
      <w:r w:rsidRPr="00E31AAC">
        <w:rPr>
          <w:color w:val="000000"/>
          <w:sz w:val="24"/>
          <w:szCs w:val="24"/>
          <w:lang w:val="fr-CA"/>
        </w:rPr>
        <w:t xml:space="preserve">De nos jours, malgré les différentes mesures entreprises par des organisations telles que le CRTC, les « fake news » sont présentes dans toutes les sphères de notre vie : médias, Internet, nouvelles, etc. Plusieurs personnes ne sont pas sensibilisées à ce concept et ne peuvent démêler le vrai du faux. En collaboration avec l’UQAC, Ubisoft, </w:t>
      </w:r>
      <w:proofErr w:type="spellStart"/>
      <w:r w:rsidRPr="00E31AAC">
        <w:rPr>
          <w:color w:val="000000"/>
          <w:sz w:val="24"/>
          <w:szCs w:val="24"/>
          <w:lang w:val="fr-CA"/>
        </w:rPr>
        <w:t>Optania</w:t>
      </w:r>
      <w:proofErr w:type="spellEnd"/>
      <w:r w:rsidRPr="00E31AAC">
        <w:rPr>
          <w:color w:val="000000"/>
          <w:sz w:val="24"/>
          <w:szCs w:val="24"/>
          <w:lang w:val="fr-CA"/>
        </w:rPr>
        <w:t xml:space="preserve">, le bureau de la recherche institutionnelle et plusieurs départements du Cégep de Jonquière, nous avons été </w:t>
      </w:r>
      <w:r w:rsidRPr="00E31AAC">
        <w:rPr>
          <w:color w:val="000000"/>
          <w:sz w:val="24"/>
          <w:szCs w:val="24"/>
          <w:lang w:val="fr-CA"/>
        </w:rPr>
        <w:t>chargés</w:t>
      </w:r>
      <w:r w:rsidRPr="00E31AAC">
        <w:rPr>
          <w:color w:val="000000"/>
          <w:sz w:val="24"/>
          <w:szCs w:val="24"/>
          <w:lang w:val="fr-CA"/>
        </w:rPr>
        <w:t xml:space="preserve"> de créer un prototype d’application multiplateforme asynchrone portant sur ce sujet délicat, mais très important dans la société d’aujourd’hui. La technologie utilisée pour cette application sera à définir en début de projet à l’automne.</w:t>
      </w:r>
    </w:p>
    <w:p w14:paraId="6E622184" w14:textId="0CA91D23" w:rsidR="00E31AAC" w:rsidRDefault="00E31AAC" w:rsidP="003C07A9">
      <w:pPr>
        <w:ind w:left="1417" w:right="1417"/>
        <w:jc w:val="both"/>
        <w:rPr>
          <w:color w:val="000000"/>
          <w:sz w:val="24"/>
          <w:szCs w:val="24"/>
          <w:lang w:val="fr-CA"/>
        </w:rPr>
      </w:pPr>
      <w:r w:rsidRPr="00E31AAC">
        <w:rPr>
          <w:color w:val="000000"/>
          <w:sz w:val="24"/>
          <w:szCs w:val="24"/>
          <w:lang w:val="fr-CA"/>
        </w:rPr>
        <w:t>Les objectifs de ce projet sont :</w:t>
      </w:r>
    </w:p>
    <w:p w14:paraId="27E3B655" w14:textId="375B910D" w:rsidR="000408C7" w:rsidRPr="00B62A75" w:rsidRDefault="000408C7" w:rsidP="00B62A75">
      <w:pPr>
        <w:pStyle w:val="Paragraphedeliste"/>
        <w:numPr>
          <w:ilvl w:val="0"/>
          <w:numId w:val="6"/>
        </w:numPr>
        <w:ind w:right="1417"/>
        <w:jc w:val="both"/>
        <w:rPr>
          <w:color w:val="000000"/>
          <w:sz w:val="24"/>
          <w:szCs w:val="24"/>
          <w:lang w:val="fr-CA"/>
        </w:rPr>
      </w:pPr>
      <w:r w:rsidRPr="00B62A75">
        <w:rPr>
          <w:color w:val="000000"/>
          <w:sz w:val="24"/>
          <w:szCs w:val="24"/>
          <w:lang w:val="fr-CA"/>
        </w:rPr>
        <w:t>Sensibiliser les étudiants aux « fake news »</w:t>
      </w:r>
    </w:p>
    <w:p w14:paraId="65D69612" w14:textId="7BA81F7D" w:rsidR="000408C7" w:rsidRPr="00B62A75" w:rsidRDefault="000408C7" w:rsidP="00B62A75">
      <w:pPr>
        <w:pStyle w:val="Paragraphedeliste"/>
        <w:numPr>
          <w:ilvl w:val="0"/>
          <w:numId w:val="6"/>
        </w:numPr>
        <w:ind w:right="1417"/>
        <w:jc w:val="both"/>
        <w:rPr>
          <w:color w:val="000000"/>
          <w:sz w:val="24"/>
          <w:szCs w:val="24"/>
          <w:lang w:val="fr-CA"/>
        </w:rPr>
      </w:pPr>
      <w:r w:rsidRPr="00B62A75">
        <w:rPr>
          <w:color w:val="000000"/>
          <w:sz w:val="24"/>
          <w:szCs w:val="24"/>
          <w:lang w:val="fr-CA"/>
        </w:rPr>
        <w:t>Contrer la désinformation</w:t>
      </w:r>
    </w:p>
    <w:p w14:paraId="74481D68" w14:textId="15654C8A" w:rsidR="000408C7" w:rsidRPr="00B62A75" w:rsidRDefault="000408C7" w:rsidP="00B62A75">
      <w:pPr>
        <w:pStyle w:val="Paragraphedeliste"/>
        <w:numPr>
          <w:ilvl w:val="0"/>
          <w:numId w:val="6"/>
        </w:numPr>
        <w:ind w:right="1417"/>
        <w:jc w:val="both"/>
        <w:rPr>
          <w:color w:val="000000"/>
          <w:sz w:val="24"/>
          <w:szCs w:val="24"/>
          <w:lang w:val="fr-CA"/>
        </w:rPr>
      </w:pPr>
      <w:r w:rsidRPr="00B62A75">
        <w:rPr>
          <w:color w:val="000000"/>
          <w:sz w:val="24"/>
          <w:szCs w:val="24"/>
          <w:lang w:val="fr-CA"/>
        </w:rPr>
        <w:t>Développer la pensée critique des étudiants</w:t>
      </w:r>
    </w:p>
    <w:p w14:paraId="4ECF8934" w14:textId="0117769D" w:rsidR="000408C7" w:rsidRPr="00B62A75" w:rsidRDefault="000408C7" w:rsidP="00B62A75">
      <w:pPr>
        <w:pStyle w:val="Paragraphedeliste"/>
        <w:numPr>
          <w:ilvl w:val="0"/>
          <w:numId w:val="6"/>
        </w:numPr>
        <w:ind w:right="1417"/>
        <w:jc w:val="both"/>
        <w:rPr>
          <w:color w:val="000000"/>
          <w:sz w:val="24"/>
          <w:szCs w:val="24"/>
          <w:lang w:val="fr-CA"/>
        </w:rPr>
      </w:pPr>
      <w:r w:rsidRPr="00B62A75">
        <w:rPr>
          <w:color w:val="000000"/>
          <w:sz w:val="24"/>
          <w:szCs w:val="24"/>
          <w:lang w:val="fr-CA"/>
        </w:rPr>
        <w:t>Fournir des statistiques aux administrateurs du projet</w:t>
      </w:r>
    </w:p>
    <w:p w14:paraId="24534EAA" w14:textId="77777777" w:rsidR="00E31AAC" w:rsidRPr="00E31AAC" w:rsidRDefault="00E31AAC" w:rsidP="003C07A9">
      <w:pPr>
        <w:ind w:left="1417" w:right="1417"/>
        <w:jc w:val="both"/>
        <w:rPr>
          <w:color w:val="000000"/>
          <w:sz w:val="24"/>
          <w:szCs w:val="24"/>
          <w:lang w:val="fr-CA"/>
        </w:rPr>
      </w:pPr>
      <w:r w:rsidRPr="00E31AAC">
        <w:rPr>
          <w:color w:val="000000"/>
          <w:sz w:val="24"/>
          <w:szCs w:val="24"/>
          <w:lang w:val="fr-CA"/>
        </w:rPr>
        <w:t>Les principales fonctionnalités de l’application sont :</w:t>
      </w:r>
    </w:p>
    <w:p w14:paraId="2AFD9871" w14:textId="791AB975" w:rsidR="00E31AAC" w:rsidRPr="003C07A9" w:rsidRDefault="00E31AAC" w:rsidP="003C07A9">
      <w:pPr>
        <w:pStyle w:val="Paragraphedeliste"/>
        <w:numPr>
          <w:ilvl w:val="0"/>
          <w:numId w:val="5"/>
        </w:numPr>
        <w:ind w:right="1417"/>
        <w:jc w:val="both"/>
        <w:rPr>
          <w:color w:val="000000"/>
          <w:sz w:val="24"/>
          <w:szCs w:val="24"/>
          <w:lang w:val="fr-CA"/>
        </w:rPr>
      </w:pPr>
      <w:r w:rsidRPr="003C07A9">
        <w:rPr>
          <w:color w:val="000000"/>
          <w:sz w:val="24"/>
          <w:szCs w:val="24"/>
          <w:lang w:val="fr-CA"/>
        </w:rPr>
        <w:t>Partie Quiz pour les étudiants permettant de déterminer si une nouvelle est vraie ou fausse selon des critères préétablis, défier d’autres étudiants et obtenir des récompenses.</w:t>
      </w:r>
    </w:p>
    <w:p w14:paraId="5DCDE1DE" w14:textId="58FC8578" w:rsidR="00E31AAC" w:rsidRPr="003C07A9" w:rsidRDefault="00E31AAC" w:rsidP="003C07A9">
      <w:pPr>
        <w:pStyle w:val="Paragraphedeliste"/>
        <w:numPr>
          <w:ilvl w:val="0"/>
          <w:numId w:val="5"/>
        </w:numPr>
        <w:ind w:right="1417"/>
        <w:jc w:val="both"/>
        <w:rPr>
          <w:color w:val="000000"/>
          <w:sz w:val="24"/>
          <w:szCs w:val="24"/>
          <w:lang w:val="fr-CA"/>
        </w:rPr>
      </w:pPr>
      <w:r w:rsidRPr="003C07A9">
        <w:rPr>
          <w:color w:val="000000"/>
          <w:sz w:val="24"/>
          <w:szCs w:val="24"/>
          <w:lang w:val="fr-CA"/>
        </w:rPr>
        <w:t>Partie Administration pour permettre aux administrateurs de consulter les données de tous les utilisateurs.</w:t>
      </w:r>
    </w:p>
    <w:p w14:paraId="3E5EF20B" w14:textId="00193308" w:rsidR="00E31AAC" w:rsidRPr="003C07A9" w:rsidRDefault="00E31AAC" w:rsidP="003C07A9">
      <w:pPr>
        <w:pStyle w:val="Paragraphedeliste"/>
        <w:numPr>
          <w:ilvl w:val="0"/>
          <w:numId w:val="5"/>
        </w:numPr>
        <w:ind w:right="1417"/>
        <w:jc w:val="both"/>
        <w:rPr>
          <w:color w:val="000000"/>
          <w:sz w:val="24"/>
          <w:szCs w:val="24"/>
          <w:lang w:val="fr-CA"/>
        </w:rPr>
      </w:pPr>
      <w:r w:rsidRPr="003C07A9">
        <w:rPr>
          <w:color w:val="000000"/>
          <w:sz w:val="24"/>
          <w:szCs w:val="24"/>
          <w:lang w:val="fr-CA"/>
        </w:rPr>
        <w:t>Partie Gestion de groupe pour les professeurs leur permettant de gérer des groupes d’étudiants, voir leurs données et les défier.</w:t>
      </w:r>
    </w:p>
    <w:p w14:paraId="5B785527" w14:textId="77777777" w:rsidR="00E31AAC" w:rsidRPr="00E31AAC" w:rsidRDefault="00E31AAC" w:rsidP="003C07A9">
      <w:pPr>
        <w:ind w:left="1417" w:right="1417"/>
        <w:jc w:val="both"/>
        <w:rPr>
          <w:color w:val="000000"/>
          <w:sz w:val="24"/>
          <w:szCs w:val="24"/>
          <w:lang w:val="fr-CA"/>
        </w:rPr>
      </w:pPr>
      <w:r w:rsidRPr="00E31AAC">
        <w:rPr>
          <w:color w:val="000000"/>
          <w:sz w:val="24"/>
          <w:szCs w:val="24"/>
          <w:lang w:val="fr-CA"/>
        </w:rPr>
        <w:t>Notre équipe de développement :</w:t>
      </w:r>
    </w:p>
    <w:p w14:paraId="3267AC1C" w14:textId="77777777" w:rsidR="00E31AAC" w:rsidRPr="00E31AAC" w:rsidRDefault="00E31AAC" w:rsidP="003C07A9">
      <w:pPr>
        <w:ind w:left="1417" w:right="1417"/>
        <w:jc w:val="both"/>
        <w:rPr>
          <w:color w:val="000000"/>
          <w:sz w:val="24"/>
          <w:szCs w:val="24"/>
          <w:lang w:val="fr-CA"/>
        </w:rPr>
      </w:pPr>
      <w:r w:rsidRPr="00E31AAC">
        <w:rPr>
          <w:color w:val="000000"/>
          <w:sz w:val="24"/>
          <w:szCs w:val="24"/>
          <w:lang w:val="fr-CA"/>
        </w:rPr>
        <w:t>Tanya Vanier – Développeur et administrateur de base de données</w:t>
      </w:r>
    </w:p>
    <w:p w14:paraId="4E427A13" w14:textId="77777777" w:rsidR="00E31AAC" w:rsidRPr="00E31AAC" w:rsidRDefault="00E31AAC" w:rsidP="003C07A9">
      <w:pPr>
        <w:ind w:left="1417" w:right="1417"/>
        <w:jc w:val="both"/>
        <w:rPr>
          <w:color w:val="000000"/>
          <w:sz w:val="24"/>
          <w:szCs w:val="24"/>
          <w:lang w:val="fr-CA"/>
        </w:rPr>
      </w:pPr>
      <w:r w:rsidRPr="00E31AAC">
        <w:rPr>
          <w:color w:val="000000"/>
          <w:sz w:val="24"/>
          <w:szCs w:val="24"/>
          <w:lang w:val="fr-CA"/>
        </w:rPr>
        <w:t>Nicolas Dufour – Développeur et SCRUM Master</w:t>
      </w:r>
    </w:p>
    <w:p w14:paraId="675204D0" w14:textId="77777777" w:rsidR="00E31AAC" w:rsidRPr="00E31AAC" w:rsidRDefault="00E31AAC" w:rsidP="003C07A9">
      <w:pPr>
        <w:ind w:left="1417" w:right="1417"/>
        <w:jc w:val="both"/>
        <w:rPr>
          <w:color w:val="000000"/>
          <w:sz w:val="24"/>
          <w:szCs w:val="24"/>
          <w:lang w:val="fr-CA"/>
        </w:rPr>
      </w:pPr>
      <w:r w:rsidRPr="00E31AAC">
        <w:rPr>
          <w:color w:val="000000"/>
          <w:sz w:val="24"/>
          <w:szCs w:val="24"/>
          <w:lang w:val="fr-CA"/>
        </w:rPr>
        <w:t xml:space="preserve">Cédric </w:t>
      </w:r>
      <w:proofErr w:type="spellStart"/>
      <w:r w:rsidRPr="00E31AAC">
        <w:rPr>
          <w:color w:val="000000"/>
          <w:sz w:val="24"/>
          <w:szCs w:val="24"/>
          <w:lang w:val="fr-CA"/>
        </w:rPr>
        <w:t>Lespérance</w:t>
      </w:r>
      <w:proofErr w:type="spellEnd"/>
      <w:r w:rsidRPr="00E31AAC">
        <w:rPr>
          <w:color w:val="000000"/>
          <w:sz w:val="24"/>
          <w:szCs w:val="24"/>
          <w:lang w:val="fr-CA"/>
        </w:rPr>
        <w:t xml:space="preserve"> – Développeur et responsable de la mise en production</w:t>
      </w:r>
    </w:p>
    <w:p w14:paraId="508F9E91" w14:textId="69F14335" w:rsidR="00E31AAC" w:rsidRPr="00E31AAC" w:rsidRDefault="00E31AAC" w:rsidP="003C07A9">
      <w:pPr>
        <w:ind w:left="1417" w:right="1417"/>
        <w:jc w:val="both"/>
        <w:rPr>
          <w:color w:val="000000"/>
          <w:sz w:val="24"/>
          <w:szCs w:val="24"/>
          <w:lang w:val="fr-CA"/>
        </w:rPr>
      </w:pPr>
      <w:r w:rsidRPr="00E31AAC">
        <w:rPr>
          <w:color w:val="000000"/>
          <w:sz w:val="24"/>
          <w:szCs w:val="24"/>
          <w:lang w:val="fr-CA"/>
        </w:rPr>
        <w:t>Clément Bricout – Développeur et responsable du contact clien</w:t>
      </w:r>
      <w:r w:rsidR="00E503FF">
        <w:rPr>
          <w:color w:val="000000"/>
          <w:sz w:val="24"/>
          <w:szCs w:val="24"/>
          <w:lang w:val="fr-CA"/>
        </w:rPr>
        <w:t>t</w:t>
      </w:r>
    </w:p>
    <w:p w14:paraId="1D43032B" w14:textId="77777777" w:rsidR="00815160" w:rsidRPr="00E31AAC" w:rsidRDefault="00815160" w:rsidP="00E31AAC">
      <w:pPr>
        <w:ind w:left="851" w:right="1032"/>
        <w:jc w:val="both"/>
        <w:rPr>
          <w:lang w:val="fr-CA"/>
        </w:rPr>
      </w:pPr>
    </w:p>
    <w:p w14:paraId="2EDD575F" w14:textId="77777777" w:rsidR="00815160" w:rsidRPr="00815160" w:rsidRDefault="00815160" w:rsidP="00E31AAC">
      <w:pPr>
        <w:ind w:left="851" w:right="1032"/>
        <w:jc w:val="both"/>
      </w:pPr>
    </w:p>
    <w:p w14:paraId="7C6DADAD" w14:textId="77777777" w:rsidR="00815160" w:rsidRPr="00815160" w:rsidRDefault="00815160" w:rsidP="00815160"/>
    <w:p w14:paraId="16ACC1B5" w14:textId="77777777" w:rsidR="00815160" w:rsidRPr="00815160" w:rsidRDefault="00815160" w:rsidP="00815160"/>
    <w:p w14:paraId="7C8FF9F8" w14:textId="77777777" w:rsidR="00815160" w:rsidRPr="00815160" w:rsidRDefault="00815160" w:rsidP="00815160"/>
    <w:p w14:paraId="3A75884B" w14:textId="77777777" w:rsidR="00815160" w:rsidRPr="00815160" w:rsidRDefault="00815160" w:rsidP="00815160"/>
    <w:p w14:paraId="6DC798C7" w14:textId="77777777" w:rsidR="000406EC" w:rsidRDefault="000406EC" w:rsidP="000406EC">
      <w:pPr>
        <w:pStyle w:val="Titre2"/>
        <w:rPr>
          <w:sz w:val="36"/>
          <w:szCs w:val="36"/>
          <w:lang w:val="fr-CA"/>
        </w:rPr>
      </w:pPr>
    </w:p>
    <w:p w14:paraId="4E707F4A" w14:textId="6EF951E4" w:rsidR="00815160" w:rsidRDefault="00815160" w:rsidP="000406EC">
      <w:pPr>
        <w:pStyle w:val="Titre2"/>
        <w:jc w:val="center"/>
        <w:rPr>
          <w:sz w:val="36"/>
          <w:szCs w:val="36"/>
          <w:lang w:val="fr-CA"/>
        </w:rPr>
      </w:pPr>
      <w:r w:rsidRPr="00815160">
        <w:rPr>
          <w:sz w:val="36"/>
          <w:szCs w:val="36"/>
          <w:lang w:val="fr-CA"/>
        </w:rPr>
        <w:t>Étude de marché</w:t>
      </w:r>
    </w:p>
    <w:p w14:paraId="4CD006D5" w14:textId="77777777" w:rsidR="00291CEC" w:rsidRDefault="00291CEC" w:rsidP="00291CEC">
      <w:pPr>
        <w:rPr>
          <w:lang w:val="fr-CA"/>
        </w:rPr>
      </w:pPr>
    </w:p>
    <w:p w14:paraId="1E9B7025" w14:textId="77777777" w:rsidR="00435308" w:rsidRPr="00435308" w:rsidRDefault="00435308" w:rsidP="00435308">
      <w:pPr>
        <w:ind w:left="1134" w:right="1032"/>
        <w:jc w:val="both"/>
        <w:rPr>
          <w:sz w:val="24"/>
          <w:szCs w:val="24"/>
          <w:lang w:val="fr-CA"/>
        </w:rPr>
      </w:pPr>
      <w:r w:rsidRPr="00435308">
        <w:rPr>
          <w:sz w:val="24"/>
          <w:szCs w:val="24"/>
          <w:lang w:val="fr-CA"/>
        </w:rPr>
        <w:t>En cherchant des logicielle qui ressemble ou adopte la vision de notre projet, nous avons donc élaborer une liste de logiciel existants. Pour chacun d'entre eux nous fournissons un descriptif de cette application ainsi que les point fort et point faible de celui-ci. L'objectif étant de s'approprier des idées ou alors diriger le client ver ce logiciel.</w:t>
      </w:r>
    </w:p>
    <w:p w14:paraId="4C2A0552" w14:textId="77777777" w:rsidR="00435308" w:rsidRPr="00435308" w:rsidRDefault="00435308" w:rsidP="00435308">
      <w:pPr>
        <w:ind w:left="1134" w:right="1032"/>
        <w:jc w:val="both"/>
        <w:rPr>
          <w:sz w:val="24"/>
          <w:szCs w:val="24"/>
          <w:lang w:val="fr-CA"/>
        </w:rPr>
      </w:pPr>
      <w:r w:rsidRPr="00435308">
        <w:rPr>
          <w:sz w:val="24"/>
          <w:szCs w:val="24"/>
          <w:lang w:val="fr-CA"/>
        </w:rPr>
        <w:t> </w:t>
      </w:r>
    </w:p>
    <w:p w14:paraId="031AF861" w14:textId="2D7E9331" w:rsidR="00435308" w:rsidRPr="00435308" w:rsidRDefault="00435308" w:rsidP="00435308">
      <w:pPr>
        <w:ind w:left="1134" w:right="1032"/>
        <w:jc w:val="both"/>
        <w:rPr>
          <w:sz w:val="24"/>
          <w:szCs w:val="24"/>
          <w:lang w:val="fr-CA"/>
        </w:rPr>
      </w:pPr>
      <w:r w:rsidRPr="00435308">
        <w:rPr>
          <w:b/>
          <w:bCs/>
          <w:sz w:val="24"/>
          <w:szCs w:val="24"/>
          <w:lang w:val="fr-CA"/>
        </w:rPr>
        <w:t xml:space="preserve">ZOOMZOOMOKAPI: </w:t>
      </w:r>
      <w:r w:rsidRPr="00435308">
        <w:rPr>
          <w:sz w:val="24"/>
          <w:szCs w:val="24"/>
          <w:lang w:val="fr-CA"/>
        </w:rPr>
        <w:t xml:space="preserve">ZOOMZOOMOKAPI est une application disponible sur Android et IOS, elle a été </w:t>
      </w:r>
      <w:r w:rsidR="00FE467E" w:rsidRPr="00435308">
        <w:rPr>
          <w:sz w:val="24"/>
          <w:szCs w:val="24"/>
          <w:lang w:val="fr-CA"/>
        </w:rPr>
        <w:t>créée</w:t>
      </w:r>
      <w:r w:rsidRPr="00435308">
        <w:rPr>
          <w:sz w:val="24"/>
          <w:szCs w:val="24"/>
          <w:lang w:val="fr-CA"/>
        </w:rPr>
        <w:t xml:space="preserve"> </w:t>
      </w:r>
      <w:r w:rsidR="00FE467E" w:rsidRPr="00435308">
        <w:rPr>
          <w:sz w:val="24"/>
          <w:szCs w:val="24"/>
          <w:lang w:val="fr-CA"/>
        </w:rPr>
        <w:t>à</w:t>
      </w:r>
      <w:r w:rsidRPr="00435308">
        <w:rPr>
          <w:sz w:val="24"/>
          <w:szCs w:val="24"/>
          <w:lang w:val="fr-CA"/>
        </w:rPr>
        <w:t xml:space="preserve"> des f</w:t>
      </w:r>
      <w:r w:rsidR="00220171">
        <w:rPr>
          <w:sz w:val="24"/>
          <w:szCs w:val="24"/>
          <w:lang w:val="fr-CA"/>
        </w:rPr>
        <w:t>ins</w:t>
      </w:r>
      <w:r w:rsidRPr="00435308">
        <w:rPr>
          <w:sz w:val="24"/>
          <w:szCs w:val="24"/>
          <w:lang w:val="fr-CA"/>
        </w:rPr>
        <w:t xml:space="preserve"> éducatives, elle permet de suivre l'actualité en proposant pour chacune un choix de réponse à ce qu'il voit. A chaque question, l'utilisateur sais s'il a choisi la bonne réponse et l'informe sur la vérité de cette image. Cette application est très ludique et très amusante. Il s'agit d'un bel exemple pour notre application.</w:t>
      </w:r>
    </w:p>
    <w:p w14:paraId="3CB74FB2" w14:textId="77777777" w:rsidR="00435308" w:rsidRPr="00435308" w:rsidRDefault="00435308" w:rsidP="00435308">
      <w:pPr>
        <w:ind w:left="1134" w:right="1032"/>
        <w:jc w:val="both"/>
        <w:rPr>
          <w:sz w:val="24"/>
          <w:szCs w:val="24"/>
          <w:lang w:val="fr-CA"/>
        </w:rPr>
      </w:pPr>
      <w:r w:rsidRPr="00435308">
        <w:rPr>
          <w:sz w:val="24"/>
          <w:szCs w:val="24"/>
          <w:u w:val="single"/>
          <w:lang w:val="fr-CA"/>
        </w:rPr>
        <w:t>-Avantage :</w:t>
      </w:r>
      <w:r w:rsidRPr="00435308">
        <w:rPr>
          <w:sz w:val="24"/>
          <w:szCs w:val="24"/>
          <w:lang w:val="fr-CA"/>
        </w:rPr>
        <w:t xml:space="preserve"> Le quiz proposer dans cette application concorde exactement à celui que l'on veut implanter.</w:t>
      </w:r>
    </w:p>
    <w:p w14:paraId="5F792AD1" w14:textId="77777777" w:rsidR="00435308" w:rsidRPr="00435308" w:rsidRDefault="00435308" w:rsidP="00435308">
      <w:pPr>
        <w:ind w:left="1134" w:right="1032"/>
        <w:jc w:val="both"/>
        <w:rPr>
          <w:sz w:val="24"/>
          <w:szCs w:val="24"/>
          <w:lang w:val="fr-CA"/>
        </w:rPr>
      </w:pPr>
      <w:r w:rsidRPr="00435308">
        <w:rPr>
          <w:sz w:val="24"/>
          <w:szCs w:val="24"/>
          <w:lang w:val="fr-CA"/>
        </w:rPr>
        <w:t> </w:t>
      </w:r>
    </w:p>
    <w:p w14:paraId="466C8BE3" w14:textId="269D4FD2" w:rsidR="00435308" w:rsidRPr="00435308" w:rsidRDefault="00435308" w:rsidP="00435308">
      <w:pPr>
        <w:ind w:left="1134" w:right="1032"/>
        <w:jc w:val="both"/>
        <w:rPr>
          <w:sz w:val="24"/>
          <w:szCs w:val="24"/>
          <w:lang w:val="fr-CA"/>
        </w:rPr>
      </w:pPr>
      <w:r w:rsidRPr="00435308">
        <w:rPr>
          <w:sz w:val="24"/>
          <w:szCs w:val="24"/>
          <w:u w:val="single"/>
          <w:lang w:val="fr-CA"/>
        </w:rPr>
        <w:t>-Désavantage :</w:t>
      </w:r>
      <w:r w:rsidRPr="00435308">
        <w:rPr>
          <w:sz w:val="24"/>
          <w:szCs w:val="24"/>
          <w:lang w:val="fr-CA"/>
        </w:rPr>
        <w:t xml:space="preserve"> Cette application propose seulement des image</w:t>
      </w:r>
      <w:r w:rsidR="00220171">
        <w:rPr>
          <w:sz w:val="24"/>
          <w:szCs w:val="24"/>
          <w:lang w:val="fr-CA"/>
        </w:rPr>
        <w:t xml:space="preserve">s, il n’y a rien </w:t>
      </w:r>
      <w:r w:rsidR="00C71F16">
        <w:rPr>
          <w:sz w:val="24"/>
          <w:szCs w:val="24"/>
          <w:lang w:val="fr-CA"/>
        </w:rPr>
        <w:t>qui ressemble</w:t>
      </w:r>
      <w:r w:rsidR="006A1BD7">
        <w:rPr>
          <w:sz w:val="24"/>
          <w:szCs w:val="24"/>
          <w:lang w:val="fr-CA"/>
        </w:rPr>
        <w:t xml:space="preserve"> à </w:t>
      </w:r>
      <w:r w:rsidR="005D015F">
        <w:rPr>
          <w:sz w:val="24"/>
          <w:szCs w:val="24"/>
          <w:lang w:val="fr-CA"/>
        </w:rPr>
        <w:t>un article complet</w:t>
      </w:r>
      <w:r w:rsidRPr="00435308">
        <w:rPr>
          <w:sz w:val="24"/>
          <w:szCs w:val="24"/>
          <w:lang w:val="fr-CA"/>
        </w:rPr>
        <w:t xml:space="preserve">. </w:t>
      </w:r>
    </w:p>
    <w:p w14:paraId="4D3F55E3" w14:textId="77777777" w:rsidR="00435308" w:rsidRPr="00435308" w:rsidRDefault="00435308" w:rsidP="00435308">
      <w:pPr>
        <w:ind w:left="1134" w:right="1032"/>
        <w:jc w:val="both"/>
        <w:rPr>
          <w:sz w:val="24"/>
          <w:szCs w:val="24"/>
          <w:lang w:val="fr-CA"/>
        </w:rPr>
      </w:pPr>
      <w:r w:rsidRPr="00435308">
        <w:rPr>
          <w:sz w:val="24"/>
          <w:szCs w:val="24"/>
          <w:lang w:val="fr-CA"/>
        </w:rPr>
        <w:t> </w:t>
      </w:r>
    </w:p>
    <w:p w14:paraId="11CEB7D0" w14:textId="77777777" w:rsidR="00435308" w:rsidRPr="00435308" w:rsidRDefault="00435308" w:rsidP="00435308">
      <w:pPr>
        <w:ind w:left="1134" w:right="1032"/>
        <w:jc w:val="both"/>
        <w:rPr>
          <w:sz w:val="24"/>
          <w:szCs w:val="24"/>
          <w:lang w:val="fr-CA"/>
        </w:rPr>
      </w:pPr>
      <w:r w:rsidRPr="00435308">
        <w:rPr>
          <w:b/>
          <w:bCs/>
          <w:sz w:val="24"/>
          <w:szCs w:val="24"/>
          <w:lang w:val="fr-CA"/>
        </w:rPr>
        <w:t xml:space="preserve">#FAKENEWS: </w:t>
      </w:r>
      <w:r w:rsidRPr="00435308">
        <w:rPr>
          <w:sz w:val="24"/>
          <w:szCs w:val="24"/>
          <w:lang w:val="fr-CA"/>
        </w:rPr>
        <w:t xml:space="preserve">#FAKENEWS est une application ressemblant à ZOOMZOOMOKAPI or celle si n'utilise pas d'image mais bien du texte. Elle fonctionne sur des glissements de doit et l'utilisateur doit déterminer </w:t>
      </w:r>
      <w:bookmarkStart w:id="0" w:name="_GoBack"/>
      <w:bookmarkEnd w:id="0"/>
      <w:r w:rsidRPr="00435308">
        <w:rPr>
          <w:sz w:val="24"/>
          <w:szCs w:val="24"/>
          <w:lang w:val="fr-CA"/>
        </w:rPr>
        <w:t>si oui ou non cette nouvelle est fausse. L'interaction de cette application prend exemple sur l'application TINDER. Elle est toute aussi intéressante pour le développement de notre application.</w:t>
      </w:r>
    </w:p>
    <w:p w14:paraId="426E71F1" w14:textId="77777777" w:rsidR="00435308" w:rsidRPr="00435308" w:rsidRDefault="00435308" w:rsidP="00435308">
      <w:pPr>
        <w:ind w:left="1134" w:right="1032"/>
        <w:jc w:val="both"/>
        <w:rPr>
          <w:sz w:val="24"/>
          <w:szCs w:val="24"/>
          <w:lang w:val="fr-CA"/>
        </w:rPr>
      </w:pPr>
      <w:r w:rsidRPr="00435308">
        <w:rPr>
          <w:sz w:val="24"/>
          <w:szCs w:val="24"/>
          <w:lang w:val="fr-CA"/>
        </w:rPr>
        <w:t xml:space="preserve">-Avantage: le quiz est </w:t>
      </w:r>
    </w:p>
    <w:p w14:paraId="2215FA0D" w14:textId="77777777" w:rsidR="00435308" w:rsidRPr="00435308" w:rsidRDefault="00435308" w:rsidP="00435308">
      <w:pPr>
        <w:ind w:left="1134" w:right="1032"/>
        <w:jc w:val="both"/>
        <w:rPr>
          <w:sz w:val="24"/>
          <w:szCs w:val="24"/>
          <w:lang w:val="fr-CA"/>
        </w:rPr>
      </w:pPr>
      <w:r w:rsidRPr="00435308">
        <w:rPr>
          <w:sz w:val="24"/>
          <w:szCs w:val="24"/>
          <w:lang w:val="fr-CA"/>
        </w:rPr>
        <w:t> </w:t>
      </w:r>
    </w:p>
    <w:p w14:paraId="402693D9" w14:textId="77777777" w:rsidR="00435308" w:rsidRPr="00435308" w:rsidRDefault="00435308" w:rsidP="00435308">
      <w:pPr>
        <w:ind w:left="1134" w:right="1032"/>
        <w:jc w:val="both"/>
        <w:rPr>
          <w:sz w:val="24"/>
          <w:szCs w:val="24"/>
          <w:lang w:val="fr-CA"/>
        </w:rPr>
      </w:pPr>
      <w:r w:rsidRPr="00435308">
        <w:rPr>
          <w:sz w:val="24"/>
          <w:szCs w:val="24"/>
          <w:lang w:val="fr-CA"/>
        </w:rPr>
        <w:t>-Désavantage</w:t>
      </w:r>
    </w:p>
    <w:p w14:paraId="63A3081F" w14:textId="77777777" w:rsidR="00291CEC" w:rsidRPr="00291CEC" w:rsidRDefault="00291CEC" w:rsidP="00291CEC">
      <w:pPr>
        <w:ind w:left="1134" w:right="1032"/>
        <w:jc w:val="both"/>
        <w:rPr>
          <w:lang w:val="fr-CA"/>
        </w:rPr>
      </w:pPr>
    </w:p>
    <w:p w14:paraId="007B78F0" w14:textId="77777777" w:rsidR="00815160" w:rsidRPr="00815160" w:rsidRDefault="00815160" w:rsidP="00815160"/>
    <w:p w14:paraId="1BDB4357" w14:textId="77777777" w:rsidR="00815160" w:rsidRPr="00815160" w:rsidRDefault="00815160" w:rsidP="00815160"/>
    <w:p w14:paraId="45B32444" w14:textId="77777777" w:rsidR="00815160" w:rsidRPr="00815160" w:rsidRDefault="00815160" w:rsidP="00815160"/>
    <w:p w14:paraId="04832ADF" w14:textId="77777777" w:rsidR="00815160" w:rsidRPr="00815160" w:rsidRDefault="00815160" w:rsidP="00815160"/>
    <w:p w14:paraId="371066DB" w14:textId="77777777" w:rsidR="00815160" w:rsidRPr="00815160" w:rsidRDefault="00815160" w:rsidP="00815160"/>
    <w:p w14:paraId="0B46C218" w14:textId="77777777" w:rsidR="00815160" w:rsidRPr="00815160" w:rsidRDefault="00815160" w:rsidP="00815160"/>
    <w:p w14:paraId="3490C0BA" w14:textId="77777777" w:rsidR="00815160" w:rsidRPr="00815160" w:rsidRDefault="00815160" w:rsidP="00815160"/>
    <w:p w14:paraId="303E6747" w14:textId="77777777" w:rsidR="00815160" w:rsidRPr="00815160" w:rsidRDefault="00815160" w:rsidP="00815160"/>
    <w:p w14:paraId="650CE21C" w14:textId="77777777" w:rsidR="00815160" w:rsidRPr="00815160" w:rsidRDefault="00815160" w:rsidP="00815160"/>
    <w:p w14:paraId="3A4B4BC7" w14:textId="77777777" w:rsidR="00815160" w:rsidRPr="00815160" w:rsidRDefault="00815160" w:rsidP="00815160"/>
    <w:p w14:paraId="75A6D194" w14:textId="77777777" w:rsidR="00815160" w:rsidRPr="00815160" w:rsidRDefault="00815160" w:rsidP="00815160"/>
    <w:p w14:paraId="1BC31520" w14:textId="77777777" w:rsidR="00815160" w:rsidRPr="00815160" w:rsidRDefault="00815160" w:rsidP="00815160"/>
    <w:p w14:paraId="260E37EE" w14:textId="77777777" w:rsidR="00815160" w:rsidRPr="00815160" w:rsidRDefault="00815160" w:rsidP="00815160"/>
    <w:p w14:paraId="0A846DFF" w14:textId="77777777" w:rsidR="00815160" w:rsidRPr="00815160" w:rsidRDefault="00815160" w:rsidP="00815160"/>
    <w:p w14:paraId="157C7C86" w14:textId="77777777" w:rsidR="00815160" w:rsidRPr="00815160" w:rsidRDefault="00815160" w:rsidP="00815160"/>
    <w:p w14:paraId="63C1CC96" w14:textId="77777777" w:rsidR="00815160" w:rsidRPr="00815160" w:rsidRDefault="00815160" w:rsidP="00815160"/>
    <w:p w14:paraId="1CD28144" w14:textId="77777777" w:rsidR="00815160" w:rsidRPr="00815160" w:rsidRDefault="00815160" w:rsidP="00815160"/>
    <w:p w14:paraId="52B5E153" w14:textId="77777777" w:rsidR="00815160" w:rsidRPr="00815160" w:rsidRDefault="00815160" w:rsidP="00815160"/>
    <w:p w14:paraId="2691FBE7" w14:textId="77777777" w:rsidR="00815160" w:rsidRPr="00815160" w:rsidRDefault="00815160" w:rsidP="00815160"/>
    <w:p w14:paraId="4979A316" w14:textId="77777777" w:rsidR="00815160" w:rsidRPr="00815160" w:rsidRDefault="00815160" w:rsidP="00815160"/>
    <w:p w14:paraId="5A72587C" w14:textId="77777777" w:rsidR="00815160" w:rsidRPr="00815160" w:rsidRDefault="00815160" w:rsidP="00815160"/>
    <w:p w14:paraId="6FB9708D" w14:textId="77777777" w:rsidR="00815160" w:rsidRPr="00815160" w:rsidRDefault="00815160" w:rsidP="00815160"/>
    <w:p w14:paraId="381FB374" w14:textId="77777777" w:rsidR="00815160" w:rsidRPr="00815160" w:rsidRDefault="00815160" w:rsidP="00815160"/>
    <w:p w14:paraId="33344813" w14:textId="77777777" w:rsidR="00815160" w:rsidRPr="00815160" w:rsidRDefault="00815160" w:rsidP="00815160"/>
    <w:p w14:paraId="77BDE00F" w14:textId="77777777" w:rsidR="00815160" w:rsidRPr="00815160" w:rsidRDefault="00815160" w:rsidP="00815160"/>
    <w:p w14:paraId="4A499383" w14:textId="77777777" w:rsidR="00815160" w:rsidRPr="00815160" w:rsidRDefault="00815160" w:rsidP="00815160"/>
    <w:p w14:paraId="03ACF05F" w14:textId="77777777" w:rsidR="00815160" w:rsidRPr="00815160" w:rsidRDefault="00815160" w:rsidP="00815160"/>
    <w:p w14:paraId="1C8E0F95" w14:textId="77777777" w:rsidR="00291CEC" w:rsidRDefault="00291CEC" w:rsidP="00291CEC">
      <w:pPr>
        <w:pStyle w:val="Titre3"/>
      </w:pPr>
    </w:p>
    <w:p w14:paraId="10F87AE8" w14:textId="77777777" w:rsidR="00291CEC" w:rsidRDefault="00291CEC" w:rsidP="00291CEC">
      <w:pPr>
        <w:pStyle w:val="Titre3"/>
        <w:jc w:val="center"/>
      </w:pPr>
      <w:r>
        <w:t>Analyse globale</w:t>
      </w:r>
    </w:p>
    <w:p w14:paraId="278FDD77" w14:textId="77777777" w:rsidR="00291CEC" w:rsidRDefault="00291CEC" w:rsidP="00291CEC"/>
    <w:p w14:paraId="552FE722" w14:textId="77777777" w:rsidR="00291CEC" w:rsidRPr="00291CEC" w:rsidRDefault="00291CEC" w:rsidP="00291CEC">
      <w:pPr>
        <w:ind w:left="1134" w:right="1316"/>
        <w:jc w:val="both"/>
      </w:pPr>
    </w:p>
    <w:p w14:paraId="29C2F971" w14:textId="77777777" w:rsidR="00815160" w:rsidRPr="00815160" w:rsidRDefault="00815160" w:rsidP="00815160"/>
    <w:p w14:paraId="37E821B8" w14:textId="77777777" w:rsidR="00815160" w:rsidRPr="00815160" w:rsidRDefault="00815160" w:rsidP="00815160"/>
    <w:p w14:paraId="5F625620" w14:textId="77777777" w:rsidR="00815160" w:rsidRPr="00815160" w:rsidRDefault="00815160" w:rsidP="00815160"/>
    <w:p w14:paraId="5A8EF200" w14:textId="77777777" w:rsidR="00815160" w:rsidRPr="00815160" w:rsidRDefault="00815160" w:rsidP="00815160"/>
    <w:p w14:paraId="38E6C4D0" w14:textId="77777777" w:rsidR="00815160" w:rsidRPr="00815160" w:rsidRDefault="00815160" w:rsidP="00815160"/>
    <w:p w14:paraId="08193F1A" w14:textId="77777777" w:rsidR="00815160" w:rsidRPr="00815160" w:rsidRDefault="00815160" w:rsidP="00815160"/>
    <w:p w14:paraId="4B966C43" w14:textId="77777777" w:rsidR="00815160" w:rsidRPr="00815160" w:rsidRDefault="00815160" w:rsidP="00815160"/>
    <w:p w14:paraId="64C4196F" w14:textId="77777777" w:rsidR="00815160" w:rsidRPr="00815160" w:rsidRDefault="00815160" w:rsidP="00815160"/>
    <w:p w14:paraId="5210A205" w14:textId="77777777" w:rsidR="00815160" w:rsidRPr="00815160" w:rsidRDefault="00815160" w:rsidP="00815160"/>
    <w:p w14:paraId="63248CD4" w14:textId="77777777" w:rsidR="00815160" w:rsidRPr="00815160" w:rsidRDefault="00815160" w:rsidP="00815160"/>
    <w:p w14:paraId="0C3B9A41" w14:textId="77777777" w:rsidR="00815160" w:rsidRPr="00815160" w:rsidRDefault="00815160" w:rsidP="00815160"/>
    <w:p w14:paraId="65995F0A" w14:textId="77777777" w:rsidR="00815160" w:rsidRPr="00815160" w:rsidRDefault="00815160" w:rsidP="00815160"/>
    <w:p w14:paraId="47E00203" w14:textId="77777777" w:rsidR="00815160" w:rsidRPr="00815160" w:rsidRDefault="00815160" w:rsidP="00815160"/>
    <w:p w14:paraId="77B9FED5" w14:textId="77777777" w:rsidR="00815160" w:rsidRPr="00815160" w:rsidRDefault="00815160" w:rsidP="00815160"/>
    <w:p w14:paraId="3572381A" w14:textId="77777777" w:rsidR="00815160" w:rsidRPr="00815160" w:rsidRDefault="00815160" w:rsidP="00815160"/>
    <w:p w14:paraId="79DF07B2" w14:textId="77777777" w:rsidR="00815160" w:rsidRPr="00815160" w:rsidRDefault="00815160" w:rsidP="00815160"/>
    <w:p w14:paraId="7C373816" w14:textId="77777777" w:rsidR="00815160" w:rsidRPr="00815160" w:rsidRDefault="00815160" w:rsidP="00815160"/>
    <w:p w14:paraId="6D6FB114" w14:textId="77777777" w:rsidR="00815160" w:rsidRPr="00815160" w:rsidRDefault="00815160" w:rsidP="00815160"/>
    <w:p w14:paraId="70E94DAA" w14:textId="77777777" w:rsidR="00815160" w:rsidRPr="00815160" w:rsidRDefault="00815160" w:rsidP="00815160"/>
    <w:p w14:paraId="41556746" w14:textId="77777777" w:rsidR="00815160" w:rsidRPr="00815160" w:rsidRDefault="00815160" w:rsidP="00815160"/>
    <w:p w14:paraId="0467AD4B" w14:textId="77777777" w:rsidR="00815160" w:rsidRPr="00815160" w:rsidRDefault="00815160" w:rsidP="00815160"/>
    <w:p w14:paraId="186FC6F4" w14:textId="77777777" w:rsidR="00815160" w:rsidRPr="00815160" w:rsidRDefault="00815160" w:rsidP="00815160"/>
    <w:p w14:paraId="133034AB" w14:textId="77777777" w:rsidR="00815160" w:rsidRPr="00815160" w:rsidRDefault="00815160" w:rsidP="00815160"/>
    <w:p w14:paraId="3B61362C" w14:textId="77777777" w:rsidR="00815160" w:rsidRPr="00815160" w:rsidRDefault="00815160" w:rsidP="00815160"/>
    <w:p w14:paraId="1B681CB7" w14:textId="77777777" w:rsidR="00815160" w:rsidRPr="00815160" w:rsidRDefault="00815160" w:rsidP="00815160"/>
    <w:p w14:paraId="04224D16" w14:textId="77777777" w:rsidR="00815160" w:rsidRPr="00815160" w:rsidRDefault="00815160" w:rsidP="00815160"/>
    <w:p w14:paraId="32F3E5BD" w14:textId="77777777" w:rsidR="00815160" w:rsidRPr="00815160" w:rsidRDefault="00815160" w:rsidP="00815160"/>
    <w:p w14:paraId="51C14599" w14:textId="77777777" w:rsidR="00815160" w:rsidRPr="00815160" w:rsidRDefault="00815160" w:rsidP="00815160"/>
    <w:p w14:paraId="7E97D26C" w14:textId="77777777" w:rsidR="00815160" w:rsidRPr="00815160" w:rsidRDefault="00815160" w:rsidP="00815160"/>
    <w:p w14:paraId="21708341" w14:textId="77777777" w:rsidR="00815160" w:rsidRPr="00815160" w:rsidRDefault="00815160" w:rsidP="00815160"/>
    <w:p w14:paraId="74681E91" w14:textId="77777777" w:rsidR="00815160" w:rsidRPr="00815160" w:rsidRDefault="00815160" w:rsidP="00815160"/>
    <w:p w14:paraId="5969853A" w14:textId="77777777" w:rsidR="00815160" w:rsidRPr="00815160" w:rsidRDefault="00815160" w:rsidP="00815160"/>
    <w:p w14:paraId="4028F948" w14:textId="77777777" w:rsidR="00815160" w:rsidRPr="00815160" w:rsidRDefault="00815160" w:rsidP="00815160"/>
    <w:p w14:paraId="7EF0189E" w14:textId="77777777" w:rsidR="00815160" w:rsidRPr="00815160" w:rsidRDefault="00815160" w:rsidP="00815160"/>
    <w:p w14:paraId="5BED60F4" w14:textId="77777777" w:rsidR="00815160" w:rsidRPr="00815160" w:rsidRDefault="00815160" w:rsidP="00815160"/>
    <w:p w14:paraId="3CAD5EB6" w14:textId="77777777" w:rsidR="00815160" w:rsidRPr="00815160" w:rsidRDefault="00815160" w:rsidP="00815160"/>
    <w:p w14:paraId="62173F70" w14:textId="77777777" w:rsidR="00815160" w:rsidRPr="00815160" w:rsidRDefault="00815160" w:rsidP="00815160"/>
    <w:p w14:paraId="30E984EE" w14:textId="77777777" w:rsidR="00815160" w:rsidRPr="00815160" w:rsidRDefault="00815160" w:rsidP="00815160"/>
    <w:p w14:paraId="099D5EC1" w14:textId="77777777" w:rsidR="00815160" w:rsidRPr="00815160" w:rsidRDefault="00815160" w:rsidP="00815160"/>
    <w:p w14:paraId="7548BFBE" w14:textId="77777777" w:rsidR="00815160" w:rsidRPr="00815160" w:rsidRDefault="00815160" w:rsidP="00815160"/>
    <w:p w14:paraId="02F0CD9E" w14:textId="77777777" w:rsidR="00815160" w:rsidRPr="00815160" w:rsidRDefault="00815160" w:rsidP="00815160"/>
    <w:p w14:paraId="6B0CE7F5" w14:textId="77777777" w:rsidR="00815160" w:rsidRPr="00815160" w:rsidRDefault="00815160" w:rsidP="00815160"/>
    <w:p w14:paraId="692B9FBC" w14:textId="77777777" w:rsidR="00815160" w:rsidRPr="00815160" w:rsidRDefault="00815160" w:rsidP="00815160"/>
    <w:p w14:paraId="499BD845" w14:textId="77777777" w:rsidR="00815160" w:rsidRPr="00815160" w:rsidRDefault="00815160" w:rsidP="00815160"/>
    <w:p w14:paraId="7AC4BB42" w14:textId="77777777" w:rsidR="00815160" w:rsidRPr="00815160" w:rsidRDefault="00815160" w:rsidP="00815160"/>
    <w:p w14:paraId="6850DE44" w14:textId="77777777" w:rsidR="00815160" w:rsidRPr="00815160" w:rsidRDefault="00815160" w:rsidP="00815160"/>
    <w:p w14:paraId="016BCA52" w14:textId="77777777" w:rsidR="00815160" w:rsidRPr="00815160" w:rsidRDefault="00815160" w:rsidP="00815160"/>
    <w:p w14:paraId="1F3D69AF" w14:textId="77777777" w:rsidR="00815160" w:rsidRPr="00815160" w:rsidRDefault="00815160" w:rsidP="00815160"/>
    <w:p w14:paraId="120C1367" w14:textId="77777777" w:rsidR="00815160" w:rsidRPr="00815160" w:rsidRDefault="00815160" w:rsidP="00815160"/>
    <w:p w14:paraId="74511791" w14:textId="77777777" w:rsidR="00815160" w:rsidRPr="00815160" w:rsidRDefault="00815160" w:rsidP="00815160"/>
    <w:p w14:paraId="66020042" w14:textId="77777777" w:rsidR="00815160" w:rsidRPr="00815160" w:rsidRDefault="00815160" w:rsidP="00815160"/>
    <w:p w14:paraId="75D0DFD4" w14:textId="77777777" w:rsidR="00815160" w:rsidRPr="00815160" w:rsidRDefault="00815160" w:rsidP="00815160"/>
    <w:p w14:paraId="6927D1E2" w14:textId="77777777" w:rsidR="00815160" w:rsidRPr="00815160" w:rsidRDefault="00815160" w:rsidP="00815160"/>
    <w:p w14:paraId="37ABAD55" w14:textId="77777777" w:rsidR="00815160" w:rsidRPr="00815160" w:rsidRDefault="00815160" w:rsidP="00815160"/>
    <w:p w14:paraId="502574BD" w14:textId="77777777" w:rsidR="00815160" w:rsidRPr="00815160" w:rsidRDefault="00815160" w:rsidP="00815160"/>
    <w:p w14:paraId="47FC4EDA" w14:textId="77777777" w:rsidR="00815160" w:rsidRPr="00815160" w:rsidRDefault="00815160" w:rsidP="00815160"/>
    <w:p w14:paraId="3569D305" w14:textId="77777777" w:rsidR="00815160" w:rsidRPr="00815160" w:rsidRDefault="00815160" w:rsidP="00815160"/>
    <w:p w14:paraId="37D127C8" w14:textId="77777777" w:rsidR="00815160" w:rsidRPr="00815160" w:rsidRDefault="00815160" w:rsidP="00815160"/>
    <w:p w14:paraId="6DEFE9A3" w14:textId="77777777" w:rsidR="00815160" w:rsidRPr="00815160" w:rsidRDefault="00815160" w:rsidP="00815160"/>
    <w:p w14:paraId="27E30515" w14:textId="77777777" w:rsidR="00815160" w:rsidRPr="00815160" w:rsidRDefault="00815160" w:rsidP="00815160"/>
    <w:p w14:paraId="4B46BBA3" w14:textId="77777777" w:rsidR="00815160" w:rsidRPr="00815160" w:rsidRDefault="00815160" w:rsidP="00815160"/>
    <w:p w14:paraId="73994137" w14:textId="77777777" w:rsidR="00815160" w:rsidRPr="00815160" w:rsidRDefault="00815160" w:rsidP="00815160"/>
    <w:p w14:paraId="5967D57D" w14:textId="77777777" w:rsidR="00815160" w:rsidRPr="00815160" w:rsidRDefault="00815160" w:rsidP="00815160"/>
    <w:p w14:paraId="7F75F5A5" w14:textId="77777777" w:rsidR="00815160" w:rsidRPr="00815160" w:rsidRDefault="00815160" w:rsidP="00815160"/>
    <w:p w14:paraId="6B5DC7F4" w14:textId="77777777" w:rsidR="00815160" w:rsidRPr="00815160" w:rsidRDefault="00815160" w:rsidP="00815160"/>
    <w:p w14:paraId="07CCD627" w14:textId="77777777" w:rsidR="00815160" w:rsidRPr="00815160" w:rsidRDefault="00815160" w:rsidP="00815160"/>
    <w:p w14:paraId="5840490B" w14:textId="77777777" w:rsidR="00815160" w:rsidRPr="00815160" w:rsidRDefault="00815160" w:rsidP="00815160"/>
    <w:p w14:paraId="353F11A6" w14:textId="77777777" w:rsidR="00815160" w:rsidRPr="00815160" w:rsidRDefault="00815160" w:rsidP="00815160"/>
    <w:p w14:paraId="4F94E14C" w14:textId="77777777" w:rsidR="00815160" w:rsidRPr="00815160" w:rsidRDefault="00815160" w:rsidP="00815160"/>
    <w:p w14:paraId="1D941234" w14:textId="77777777" w:rsidR="00815160" w:rsidRPr="00815160" w:rsidRDefault="00815160" w:rsidP="00815160"/>
    <w:p w14:paraId="548B1674" w14:textId="77777777" w:rsidR="00815160" w:rsidRPr="00815160" w:rsidRDefault="00815160" w:rsidP="00815160"/>
    <w:p w14:paraId="76E93781" w14:textId="77777777" w:rsidR="00815160" w:rsidRPr="00815160" w:rsidRDefault="00815160" w:rsidP="00815160"/>
    <w:p w14:paraId="6C03481F" w14:textId="77777777" w:rsidR="00815160" w:rsidRPr="00815160" w:rsidRDefault="00815160" w:rsidP="00815160"/>
    <w:p w14:paraId="54F2BBA1" w14:textId="77777777" w:rsidR="00815160" w:rsidRPr="00815160" w:rsidRDefault="00815160" w:rsidP="00815160"/>
    <w:p w14:paraId="7F14FEC1" w14:textId="77777777" w:rsidR="00815160" w:rsidRPr="00815160" w:rsidRDefault="00815160" w:rsidP="00815160"/>
    <w:p w14:paraId="637E2833" w14:textId="77777777" w:rsidR="00815160" w:rsidRPr="00815160" w:rsidRDefault="00815160" w:rsidP="00815160"/>
    <w:p w14:paraId="79D9108E" w14:textId="77777777" w:rsidR="00815160" w:rsidRPr="00815160" w:rsidRDefault="00815160" w:rsidP="00815160"/>
    <w:p w14:paraId="175D043C" w14:textId="77777777" w:rsidR="00815160" w:rsidRPr="00815160" w:rsidRDefault="00815160" w:rsidP="00815160"/>
    <w:p w14:paraId="667833F5" w14:textId="77777777" w:rsidR="00815160" w:rsidRPr="00815160" w:rsidRDefault="00815160" w:rsidP="00815160"/>
    <w:p w14:paraId="2C6E26C1" w14:textId="77777777" w:rsidR="00815160" w:rsidRPr="00815160" w:rsidRDefault="00815160" w:rsidP="00815160"/>
    <w:p w14:paraId="18D19168" w14:textId="77777777" w:rsidR="00815160" w:rsidRPr="00815160" w:rsidRDefault="00815160" w:rsidP="00815160"/>
    <w:p w14:paraId="3AC40DB6" w14:textId="77777777" w:rsidR="00815160" w:rsidRPr="00815160" w:rsidRDefault="00815160" w:rsidP="00815160"/>
    <w:p w14:paraId="0E4ECB2C" w14:textId="77777777" w:rsidR="00815160" w:rsidRPr="00815160" w:rsidRDefault="00815160" w:rsidP="00815160"/>
    <w:p w14:paraId="7FD51878" w14:textId="77777777" w:rsidR="00815160" w:rsidRPr="00815160" w:rsidRDefault="00815160" w:rsidP="00815160"/>
    <w:p w14:paraId="2D18AA5B" w14:textId="77777777" w:rsidR="00815160" w:rsidRPr="00815160" w:rsidRDefault="00815160" w:rsidP="00815160"/>
    <w:p w14:paraId="264C3B27" w14:textId="77777777" w:rsidR="00815160" w:rsidRPr="00815160" w:rsidRDefault="00815160" w:rsidP="00815160"/>
    <w:p w14:paraId="558615B1" w14:textId="77777777" w:rsidR="00815160" w:rsidRPr="00815160" w:rsidRDefault="00815160" w:rsidP="00815160"/>
    <w:p w14:paraId="13FB0EEE" w14:textId="77777777" w:rsidR="00815160" w:rsidRPr="00815160" w:rsidRDefault="00815160" w:rsidP="00815160"/>
    <w:p w14:paraId="21787BF5" w14:textId="77777777" w:rsidR="00815160" w:rsidRPr="00815160" w:rsidRDefault="00815160" w:rsidP="00815160"/>
    <w:p w14:paraId="26382206" w14:textId="77777777" w:rsidR="00815160" w:rsidRPr="00815160" w:rsidRDefault="00815160" w:rsidP="00815160"/>
    <w:p w14:paraId="527E069D" w14:textId="77777777" w:rsidR="00815160" w:rsidRPr="00815160" w:rsidRDefault="00815160" w:rsidP="00815160"/>
    <w:p w14:paraId="47D084FC" w14:textId="77777777" w:rsidR="00815160" w:rsidRPr="00815160" w:rsidRDefault="00815160" w:rsidP="00815160"/>
    <w:p w14:paraId="258A8A1F" w14:textId="77777777" w:rsidR="00815160" w:rsidRPr="00815160" w:rsidRDefault="00815160" w:rsidP="00815160"/>
    <w:p w14:paraId="4EE1812E" w14:textId="77777777" w:rsidR="00815160" w:rsidRPr="00815160" w:rsidRDefault="00815160" w:rsidP="00815160"/>
    <w:p w14:paraId="3C25AB36" w14:textId="77777777" w:rsidR="00815160" w:rsidRPr="00815160" w:rsidRDefault="00815160" w:rsidP="00815160"/>
    <w:p w14:paraId="0C2606DE" w14:textId="77777777" w:rsidR="00815160" w:rsidRPr="00815160" w:rsidRDefault="00815160" w:rsidP="00815160"/>
    <w:p w14:paraId="29E23ABB" w14:textId="77777777" w:rsidR="00815160" w:rsidRPr="00815160" w:rsidRDefault="00815160" w:rsidP="00815160"/>
    <w:p w14:paraId="66F3E7BB" w14:textId="77777777" w:rsidR="00815160" w:rsidRPr="00815160" w:rsidRDefault="00815160" w:rsidP="00815160"/>
    <w:p w14:paraId="360DDBEF" w14:textId="77777777" w:rsidR="00815160" w:rsidRPr="00815160" w:rsidRDefault="00815160" w:rsidP="00815160"/>
    <w:p w14:paraId="4CBB21FC" w14:textId="77777777" w:rsidR="00815160" w:rsidRPr="00815160" w:rsidRDefault="00815160" w:rsidP="00815160"/>
    <w:p w14:paraId="4213A94C" w14:textId="77777777" w:rsidR="00815160" w:rsidRPr="00815160" w:rsidRDefault="00815160" w:rsidP="00815160"/>
    <w:p w14:paraId="07529FE8" w14:textId="77777777" w:rsidR="00815160" w:rsidRPr="00815160" w:rsidRDefault="00815160" w:rsidP="00815160"/>
    <w:p w14:paraId="07CD2BDA" w14:textId="77777777" w:rsidR="00815160" w:rsidRPr="00815160" w:rsidRDefault="00815160" w:rsidP="00815160"/>
    <w:p w14:paraId="6517EFE2" w14:textId="77777777" w:rsidR="00815160" w:rsidRPr="00815160" w:rsidRDefault="00815160" w:rsidP="00815160"/>
    <w:p w14:paraId="625A98F3" w14:textId="77777777" w:rsidR="00815160" w:rsidRPr="00815160" w:rsidRDefault="00815160" w:rsidP="00815160"/>
    <w:p w14:paraId="48AA990A" w14:textId="77777777" w:rsidR="00815160" w:rsidRPr="00815160" w:rsidRDefault="00815160" w:rsidP="00815160"/>
    <w:p w14:paraId="53BDEAA6" w14:textId="77777777" w:rsidR="00815160" w:rsidRPr="00815160" w:rsidRDefault="00815160" w:rsidP="00815160"/>
    <w:p w14:paraId="37DFD03A" w14:textId="77777777" w:rsidR="00815160" w:rsidRPr="00815160" w:rsidRDefault="00815160" w:rsidP="00815160"/>
    <w:p w14:paraId="20440675" w14:textId="77777777" w:rsidR="00815160" w:rsidRPr="00815160" w:rsidRDefault="00815160" w:rsidP="00815160"/>
    <w:p w14:paraId="6CB8719F" w14:textId="77777777" w:rsidR="00815160" w:rsidRPr="00815160" w:rsidRDefault="00815160" w:rsidP="00815160"/>
    <w:p w14:paraId="7AEBC6A9" w14:textId="77777777" w:rsidR="00815160" w:rsidRPr="00815160" w:rsidRDefault="00815160" w:rsidP="00815160"/>
    <w:p w14:paraId="423142CC" w14:textId="77777777" w:rsidR="00815160" w:rsidRPr="00815160" w:rsidRDefault="00815160" w:rsidP="00815160"/>
    <w:p w14:paraId="76DC5A42" w14:textId="77777777" w:rsidR="00815160" w:rsidRPr="00815160" w:rsidRDefault="00815160" w:rsidP="00815160"/>
    <w:p w14:paraId="7E7F811F" w14:textId="77777777" w:rsidR="00815160" w:rsidRPr="00815160" w:rsidRDefault="00815160" w:rsidP="00815160"/>
    <w:p w14:paraId="7C8978DF" w14:textId="77777777" w:rsidR="00815160" w:rsidRPr="00815160" w:rsidRDefault="00815160" w:rsidP="00815160"/>
    <w:p w14:paraId="40EEF188" w14:textId="77777777" w:rsidR="00815160" w:rsidRPr="00815160" w:rsidRDefault="00815160" w:rsidP="00815160"/>
    <w:p w14:paraId="29B4C540" w14:textId="77777777" w:rsidR="00815160" w:rsidRPr="00815160" w:rsidRDefault="00815160" w:rsidP="00815160"/>
    <w:p w14:paraId="16FFEFBC" w14:textId="77777777" w:rsidR="00815160" w:rsidRPr="00815160" w:rsidRDefault="00815160" w:rsidP="00815160"/>
    <w:p w14:paraId="739CBDB6" w14:textId="77777777" w:rsidR="00815160" w:rsidRPr="00815160" w:rsidRDefault="00815160" w:rsidP="00815160"/>
    <w:p w14:paraId="5F26D4B8" w14:textId="77777777" w:rsidR="00815160" w:rsidRPr="00815160" w:rsidRDefault="00815160" w:rsidP="00815160"/>
    <w:p w14:paraId="6FBB7C5E" w14:textId="77777777" w:rsidR="00815160" w:rsidRPr="00815160" w:rsidRDefault="00815160" w:rsidP="00815160"/>
    <w:p w14:paraId="069F2713" w14:textId="77777777" w:rsidR="00815160" w:rsidRPr="00815160" w:rsidRDefault="00815160" w:rsidP="00815160"/>
    <w:p w14:paraId="22AAC05F" w14:textId="77777777" w:rsidR="00815160" w:rsidRPr="00815160" w:rsidRDefault="00815160" w:rsidP="00815160"/>
    <w:p w14:paraId="0BA2C665" w14:textId="77777777" w:rsidR="00815160" w:rsidRPr="00815160" w:rsidRDefault="00815160" w:rsidP="00815160"/>
    <w:p w14:paraId="7EA1C7E9" w14:textId="77777777" w:rsidR="00815160" w:rsidRPr="00815160" w:rsidRDefault="00815160" w:rsidP="00815160"/>
    <w:p w14:paraId="1F7F30D4" w14:textId="77777777" w:rsidR="00815160" w:rsidRPr="00815160" w:rsidRDefault="00815160" w:rsidP="00815160"/>
    <w:p w14:paraId="6D81002B" w14:textId="77777777" w:rsidR="00815160" w:rsidRPr="00815160" w:rsidRDefault="00815160" w:rsidP="00815160"/>
    <w:p w14:paraId="08F05295" w14:textId="77777777" w:rsidR="00815160" w:rsidRPr="00815160" w:rsidRDefault="00815160" w:rsidP="00815160"/>
    <w:p w14:paraId="069CD368" w14:textId="77777777" w:rsidR="00815160" w:rsidRPr="00815160" w:rsidRDefault="00815160" w:rsidP="00815160"/>
    <w:p w14:paraId="4966F5E0" w14:textId="77777777" w:rsidR="00815160" w:rsidRPr="00815160" w:rsidRDefault="00815160" w:rsidP="00815160"/>
    <w:p w14:paraId="0DF37BF4" w14:textId="77777777" w:rsidR="00815160" w:rsidRPr="00815160" w:rsidRDefault="00815160" w:rsidP="00815160"/>
    <w:p w14:paraId="50E6F07E" w14:textId="77777777" w:rsidR="00815160" w:rsidRPr="00815160" w:rsidRDefault="00815160" w:rsidP="00815160"/>
    <w:p w14:paraId="46A4FC19" w14:textId="77777777" w:rsidR="00815160" w:rsidRPr="00815160" w:rsidRDefault="00815160" w:rsidP="00815160"/>
    <w:p w14:paraId="42681B41" w14:textId="77777777" w:rsidR="00815160" w:rsidRPr="00815160" w:rsidRDefault="00815160" w:rsidP="00815160"/>
    <w:p w14:paraId="2EEA7417" w14:textId="77777777" w:rsidR="00815160" w:rsidRPr="00815160" w:rsidRDefault="00815160" w:rsidP="00815160"/>
    <w:p w14:paraId="73746A46" w14:textId="77777777" w:rsidR="00815160" w:rsidRPr="00815160" w:rsidRDefault="00815160" w:rsidP="00815160"/>
    <w:p w14:paraId="541DEA0D" w14:textId="77777777" w:rsidR="00815160" w:rsidRPr="00815160" w:rsidRDefault="00815160" w:rsidP="00815160"/>
    <w:p w14:paraId="1AA8E0D9" w14:textId="77777777" w:rsidR="00815160" w:rsidRPr="00815160" w:rsidRDefault="00815160" w:rsidP="00815160"/>
    <w:p w14:paraId="5BC69C6D" w14:textId="77777777" w:rsidR="00815160" w:rsidRPr="00815160" w:rsidRDefault="00815160" w:rsidP="00815160"/>
    <w:p w14:paraId="6D6BF941" w14:textId="77777777" w:rsidR="00815160" w:rsidRPr="00815160" w:rsidRDefault="00815160" w:rsidP="00815160"/>
    <w:p w14:paraId="624635E3" w14:textId="77777777" w:rsidR="00815160" w:rsidRPr="00815160" w:rsidRDefault="00815160" w:rsidP="00815160"/>
    <w:p w14:paraId="3A8E284C" w14:textId="77777777" w:rsidR="00815160" w:rsidRPr="00815160" w:rsidRDefault="00815160" w:rsidP="00815160"/>
    <w:p w14:paraId="7AACB57C" w14:textId="77777777" w:rsidR="00815160" w:rsidRPr="00815160" w:rsidRDefault="00815160" w:rsidP="00815160"/>
    <w:p w14:paraId="4EBB59FF" w14:textId="77777777" w:rsidR="00815160" w:rsidRPr="00815160" w:rsidRDefault="00815160" w:rsidP="00815160"/>
    <w:p w14:paraId="04786089" w14:textId="77777777" w:rsidR="00815160" w:rsidRPr="00815160" w:rsidRDefault="00815160" w:rsidP="00815160"/>
    <w:p w14:paraId="191C1388" w14:textId="77777777" w:rsidR="00815160" w:rsidRPr="00815160" w:rsidRDefault="00815160" w:rsidP="00815160"/>
    <w:p w14:paraId="6525FEE1" w14:textId="77777777" w:rsidR="00815160" w:rsidRPr="00815160" w:rsidRDefault="00815160" w:rsidP="00815160"/>
    <w:p w14:paraId="7DAFD999" w14:textId="77777777" w:rsidR="00815160" w:rsidRPr="00815160" w:rsidRDefault="00815160" w:rsidP="00815160"/>
    <w:p w14:paraId="5E3BB6F2" w14:textId="77777777" w:rsidR="00815160" w:rsidRPr="00815160" w:rsidRDefault="00815160" w:rsidP="00815160"/>
    <w:p w14:paraId="33E63F33" w14:textId="77777777" w:rsidR="00815160" w:rsidRPr="00815160" w:rsidRDefault="00815160" w:rsidP="00815160"/>
    <w:p w14:paraId="231366D7" w14:textId="77777777" w:rsidR="00815160" w:rsidRPr="00815160" w:rsidRDefault="00815160" w:rsidP="00815160"/>
    <w:p w14:paraId="3A5CFB61" w14:textId="77777777" w:rsidR="00815160" w:rsidRPr="00815160" w:rsidRDefault="00815160" w:rsidP="00815160"/>
    <w:p w14:paraId="1C2497B3" w14:textId="77777777" w:rsidR="00815160" w:rsidRPr="00815160" w:rsidRDefault="00815160" w:rsidP="00815160"/>
    <w:p w14:paraId="42DC713D" w14:textId="77777777" w:rsidR="00815160" w:rsidRPr="00815160" w:rsidRDefault="00815160" w:rsidP="00815160"/>
    <w:p w14:paraId="1DF10861" w14:textId="77777777" w:rsidR="00815160" w:rsidRPr="00815160" w:rsidRDefault="00815160" w:rsidP="00815160"/>
    <w:p w14:paraId="42DB3533" w14:textId="77777777" w:rsidR="00815160" w:rsidRPr="00815160" w:rsidRDefault="00815160" w:rsidP="00815160"/>
    <w:p w14:paraId="6E94B5B3" w14:textId="77777777" w:rsidR="00815160" w:rsidRPr="00815160" w:rsidRDefault="00815160" w:rsidP="00815160"/>
    <w:p w14:paraId="5A0B7B81" w14:textId="77777777" w:rsidR="00815160" w:rsidRPr="00815160" w:rsidRDefault="00815160" w:rsidP="00815160"/>
    <w:p w14:paraId="058DD7DD" w14:textId="77777777" w:rsidR="00815160" w:rsidRPr="00815160" w:rsidRDefault="00815160" w:rsidP="00815160"/>
    <w:p w14:paraId="2D9EDE27" w14:textId="77777777" w:rsidR="00815160" w:rsidRPr="00815160" w:rsidRDefault="00815160" w:rsidP="00815160"/>
    <w:p w14:paraId="42BD3FBB" w14:textId="77777777" w:rsidR="00815160" w:rsidRPr="00815160" w:rsidRDefault="00815160" w:rsidP="00815160"/>
    <w:p w14:paraId="7142C04C" w14:textId="77777777" w:rsidR="00815160" w:rsidRPr="00815160" w:rsidRDefault="00815160" w:rsidP="00815160"/>
    <w:p w14:paraId="28D81BDF" w14:textId="77777777" w:rsidR="00815160" w:rsidRPr="00815160" w:rsidRDefault="00815160" w:rsidP="00815160"/>
    <w:p w14:paraId="05B20206" w14:textId="77777777" w:rsidR="00815160" w:rsidRPr="00815160" w:rsidRDefault="00815160" w:rsidP="00815160"/>
    <w:p w14:paraId="190442A6" w14:textId="77777777" w:rsidR="00815160" w:rsidRPr="00815160" w:rsidRDefault="00815160" w:rsidP="00815160"/>
    <w:p w14:paraId="537DA30F" w14:textId="77777777" w:rsidR="00815160" w:rsidRPr="00815160" w:rsidRDefault="00815160" w:rsidP="00815160"/>
    <w:p w14:paraId="15E55E9A" w14:textId="77777777" w:rsidR="00815160" w:rsidRPr="00815160" w:rsidRDefault="00815160" w:rsidP="00815160"/>
    <w:p w14:paraId="1B6AFFDB" w14:textId="77777777" w:rsidR="00815160" w:rsidRPr="00815160" w:rsidRDefault="00815160" w:rsidP="00815160"/>
    <w:p w14:paraId="72E63A17" w14:textId="77777777" w:rsidR="00815160" w:rsidRPr="00815160" w:rsidRDefault="00815160" w:rsidP="00815160"/>
    <w:p w14:paraId="054F73C7" w14:textId="77777777" w:rsidR="00815160" w:rsidRPr="00815160" w:rsidRDefault="00815160" w:rsidP="00815160"/>
    <w:p w14:paraId="541950AA" w14:textId="77777777" w:rsidR="00815160" w:rsidRPr="00815160" w:rsidRDefault="00815160" w:rsidP="00815160"/>
    <w:p w14:paraId="6A386C83" w14:textId="77777777" w:rsidR="00815160" w:rsidRPr="00815160" w:rsidRDefault="00815160" w:rsidP="00815160"/>
    <w:p w14:paraId="11A7C6DE" w14:textId="77777777" w:rsidR="00815160" w:rsidRPr="00815160" w:rsidRDefault="00815160" w:rsidP="00815160"/>
    <w:p w14:paraId="6C84EDFD" w14:textId="77777777" w:rsidR="00815160" w:rsidRPr="00815160" w:rsidRDefault="00815160" w:rsidP="00815160"/>
    <w:p w14:paraId="42AAFDB8" w14:textId="77777777" w:rsidR="00815160" w:rsidRPr="00815160" w:rsidRDefault="00815160" w:rsidP="00815160"/>
    <w:p w14:paraId="34D44A98" w14:textId="77777777" w:rsidR="00815160" w:rsidRPr="00815160" w:rsidRDefault="00815160" w:rsidP="00815160"/>
    <w:p w14:paraId="4F3E7F63" w14:textId="77777777" w:rsidR="00815160" w:rsidRPr="00815160" w:rsidRDefault="00815160" w:rsidP="00815160"/>
    <w:p w14:paraId="2BA9CE76" w14:textId="77777777" w:rsidR="00815160" w:rsidRPr="00815160" w:rsidRDefault="00815160" w:rsidP="00815160"/>
    <w:p w14:paraId="2C624203" w14:textId="77777777" w:rsidR="00815160" w:rsidRPr="00815160" w:rsidRDefault="00815160" w:rsidP="00815160"/>
    <w:p w14:paraId="508B28F5" w14:textId="77777777" w:rsidR="00815160" w:rsidRPr="00815160" w:rsidRDefault="00815160" w:rsidP="00815160"/>
    <w:p w14:paraId="05AF1DDE" w14:textId="77777777" w:rsidR="00815160" w:rsidRPr="00815160" w:rsidRDefault="00815160" w:rsidP="00815160"/>
    <w:p w14:paraId="2A197F7A" w14:textId="77777777" w:rsidR="00815160" w:rsidRPr="00815160" w:rsidRDefault="00815160" w:rsidP="00815160"/>
    <w:p w14:paraId="2F3C3D25" w14:textId="77777777" w:rsidR="00815160" w:rsidRPr="00815160" w:rsidRDefault="00815160" w:rsidP="00815160"/>
    <w:p w14:paraId="35027568" w14:textId="77777777" w:rsidR="00815160" w:rsidRPr="00815160" w:rsidRDefault="00815160" w:rsidP="00815160"/>
    <w:p w14:paraId="3A5EDCC4" w14:textId="77777777" w:rsidR="00815160" w:rsidRPr="00815160" w:rsidRDefault="00815160" w:rsidP="00815160"/>
    <w:p w14:paraId="644817B4" w14:textId="77777777" w:rsidR="00815160" w:rsidRPr="00815160" w:rsidRDefault="00815160" w:rsidP="00815160"/>
    <w:p w14:paraId="3CC23FB0" w14:textId="77777777" w:rsidR="00815160" w:rsidRPr="00815160" w:rsidRDefault="00815160" w:rsidP="00815160"/>
    <w:p w14:paraId="031220FA" w14:textId="77777777" w:rsidR="00815160" w:rsidRPr="00815160" w:rsidRDefault="00815160" w:rsidP="00815160"/>
    <w:p w14:paraId="6987C8B8" w14:textId="77777777" w:rsidR="00815160" w:rsidRPr="00815160" w:rsidRDefault="00815160" w:rsidP="00815160"/>
    <w:p w14:paraId="192C3A01" w14:textId="77777777" w:rsidR="00815160" w:rsidRPr="00815160" w:rsidRDefault="00815160" w:rsidP="00815160"/>
    <w:p w14:paraId="50B9E5D8" w14:textId="77777777" w:rsidR="00815160" w:rsidRPr="00815160" w:rsidRDefault="00815160" w:rsidP="00815160"/>
    <w:p w14:paraId="06B37321" w14:textId="77777777" w:rsidR="00815160" w:rsidRPr="00815160" w:rsidRDefault="00815160" w:rsidP="00815160"/>
    <w:p w14:paraId="2D545C6E" w14:textId="77777777" w:rsidR="00815160" w:rsidRPr="00815160" w:rsidRDefault="00815160" w:rsidP="00815160"/>
    <w:p w14:paraId="186ABE95" w14:textId="77777777" w:rsidR="00815160" w:rsidRPr="00815160" w:rsidRDefault="00815160" w:rsidP="00815160"/>
    <w:p w14:paraId="521E0CB4" w14:textId="77777777" w:rsidR="00815160" w:rsidRPr="00815160" w:rsidRDefault="00815160" w:rsidP="00815160"/>
    <w:p w14:paraId="65DA4688" w14:textId="77777777" w:rsidR="00815160" w:rsidRPr="00815160" w:rsidRDefault="00815160" w:rsidP="00815160"/>
    <w:p w14:paraId="01D0B3E4" w14:textId="77777777" w:rsidR="00815160" w:rsidRPr="00815160" w:rsidRDefault="00815160" w:rsidP="00815160"/>
    <w:p w14:paraId="3E91D532" w14:textId="77777777" w:rsidR="00815160" w:rsidRPr="00815160" w:rsidRDefault="00815160" w:rsidP="00815160"/>
    <w:p w14:paraId="7BACAED0" w14:textId="77777777" w:rsidR="00815160" w:rsidRPr="00815160" w:rsidRDefault="00815160" w:rsidP="00815160"/>
    <w:p w14:paraId="2ABB55A1" w14:textId="77777777" w:rsidR="00815160" w:rsidRPr="00815160" w:rsidRDefault="00815160" w:rsidP="00815160"/>
    <w:p w14:paraId="6FD0C2E6" w14:textId="77777777" w:rsidR="00815160" w:rsidRPr="00815160" w:rsidRDefault="00815160" w:rsidP="00815160"/>
    <w:p w14:paraId="36D1E159" w14:textId="77777777" w:rsidR="00815160" w:rsidRPr="00815160" w:rsidRDefault="00815160" w:rsidP="00815160"/>
    <w:p w14:paraId="2CBEED79" w14:textId="77777777" w:rsidR="00815160" w:rsidRPr="00815160" w:rsidRDefault="00815160" w:rsidP="00815160"/>
    <w:p w14:paraId="33A90224" w14:textId="77777777" w:rsidR="00815160" w:rsidRPr="00815160" w:rsidRDefault="00815160" w:rsidP="00815160"/>
    <w:p w14:paraId="75C3E7FB" w14:textId="77777777" w:rsidR="00815160" w:rsidRPr="00815160" w:rsidRDefault="00815160" w:rsidP="00815160"/>
    <w:p w14:paraId="77A77E44" w14:textId="77777777" w:rsidR="00815160" w:rsidRPr="00815160" w:rsidRDefault="00815160" w:rsidP="00815160"/>
    <w:p w14:paraId="6FA40118" w14:textId="77777777" w:rsidR="00815160" w:rsidRPr="00815160" w:rsidRDefault="00815160" w:rsidP="00815160"/>
    <w:p w14:paraId="01CAE272" w14:textId="77777777" w:rsidR="00815160" w:rsidRPr="00815160" w:rsidRDefault="00815160" w:rsidP="00815160"/>
    <w:p w14:paraId="5F5DD21B" w14:textId="77777777" w:rsidR="00815160" w:rsidRPr="00815160" w:rsidRDefault="00815160" w:rsidP="00815160"/>
    <w:p w14:paraId="2D523379" w14:textId="77777777" w:rsidR="00815160" w:rsidRPr="00815160" w:rsidRDefault="00815160" w:rsidP="00815160"/>
    <w:p w14:paraId="458D7562" w14:textId="77777777" w:rsidR="00815160" w:rsidRPr="00815160" w:rsidRDefault="00815160" w:rsidP="00815160"/>
    <w:p w14:paraId="5EDD14EE" w14:textId="77777777" w:rsidR="00815160" w:rsidRPr="00815160" w:rsidRDefault="00815160" w:rsidP="00815160"/>
    <w:p w14:paraId="6278D09D" w14:textId="77777777" w:rsidR="00815160" w:rsidRPr="00815160" w:rsidRDefault="00815160" w:rsidP="00815160"/>
    <w:p w14:paraId="4FE8154A" w14:textId="77777777" w:rsidR="00815160" w:rsidRPr="00815160" w:rsidRDefault="00815160" w:rsidP="00815160"/>
    <w:p w14:paraId="15859433" w14:textId="77777777" w:rsidR="00815160" w:rsidRPr="00815160" w:rsidRDefault="00815160" w:rsidP="00815160"/>
    <w:p w14:paraId="4093139D" w14:textId="77777777" w:rsidR="00815160" w:rsidRPr="00815160" w:rsidRDefault="00815160" w:rsidP="00815160"/>
    <w:p w14:paraId="65643285" w14:textId="77777777" w:rsidR="00815160" w:rsidRPr="00815160" w:rsidRDefault="00815160" w:rsidP="00815160"/>
    <w:p w14:paraId="4FF2F2E7" w14:textId="77777777" w:rsidR="00815160" w:rsidRPr="00815160" w:rsidRDefault="00815160" w:rsidP="00815160"/>
    <w:p w14:paraId="365D78E9" w14:textId="77777777" w:rsidR="00815160" w:rsidRPr="00815160" w:rsidRDefault="00815160" w:rsidP="00815160"/>
    <w:p w14:paraId="3AF45930" w14:textId="77777777" w:rsidR="00815160" w:rsidRPr="00815160" w:rsidRDefault="00815160" w:rsidP="00815160"/>
    <w:p w14:paraId="4B0E5869" w14:textId="77777777" w:rsidR="00815160" w:rsidRPr="00815160" w:rsidRDefault="00815160" w:rsidP="00815160"/>
    <w:p w14:paraId="0062830C" w14:textId="77777777" w:rsidR="00815160" w:rsidRPr="00815160" w:rsidRDefault="00815160" w:rsidP="00815160"/>
    <w:p w14:paraId="5E4A2119" w14:textId="77777777" w:rsidR="00815160" w:rsidRPr="00815160" w:rsidRDefault="00815160" w:rsidP="00815160"/>
    <w:p w14:paraId="5CE4AFB2" w14:textId="77777777" w:rsidR="00815160" w:rsidRPr="00815160" w:rsidRDefault="00815160" w:rsidP="00815160"/>
    <w:p w14:paraId="4C35324E" w14:textId="77777777" w:rsidR="00815160" w:rsidRPr="00815160" w:rsidRDefault="00815160" w:rsidP="00815160"/>
    <w:p w14:paraId="2FD7B0BB" w14:textId="77777777" w:rsidR="00815160" w:rsidRPr="00815160" w:rsidRDefault="00815160" w:rsidP="00815160"/>
    <w:p w14:paraId="00A3B9F9" w14:textId="77777777" w:rsidR="00815160" w:rsidRPr="00815160" w:rsidRDefault="00815160" w:rsidP="00815160"/>
    <w:p w14:paraId="2422363D" w14:textId="77777777" w:rsidR="00815160" w:rsidRPr="00815160" w:rsidRDefault="00815160" w:rsidP="00815160"/>
    <w:p w14:paraId="4F877F27" w14:textId="77777777" w:rsidR="00815160" w:rsidRPr="00815160" w:rsidRDefault="00815160" w:rsidP="00815160"/>
    <w:p w14:paraId="1C25DAF7" w14:textId="77777777" w:rsidR="00815160" w:rsidRPr="00815160" w:rsidRDefault="00815160" w:rsidP="00815160"/>
    <w:p w14:paraId="734E0527" w14:textId="77777777" w:rsidR="00815160" w:rsidRPr="00815160" w:rsidRDefault="00815160" w:rsidP="00815160"/>
    <w:p w14:paraId="132897B1" w14:textId="77777777" w:rsidR="00815160" w:rsidRPr="00815160" w:rsidRDefault="00815160" w:rsidP="00815160"/>
    <w:p w14:paraId="175011C8" w14:textId="77777777" w:rsidR="00815160" w:rsidRPr="00815160" w:rsidRDefault="00815160" w:rsidP="00815160"/>
    <w:p w14:paraId="75C6ED23" w14:textId="77777777" w:rsidR="00815160" w:rsidRPr="00815160" w:rsidRDefault="00815160" w:rsidP="00815160"/>
    <w:p w14:paraId="6B843C7E" w14:textId="77777777" w:rsidR="00815160" w:rsidRPr="00815160" w:rsidRDefault="00815160" w:rsidP="00815160"/>
    <w:p w14:paraId="4B119373" w14:textId="77777777" w:rsidR="00815160" w:rsidRPr="00815160" w:rsidRDefault="00815160" w:rsidP="00815160"/>
    <w:p w14:paraId="7C528F58" w14:textId="77777777" w:rsidR="00815160" w:rsidRPr="00815160" w:rsidRDefault="00815160" w:rsidP="00815160"/>
    <w:p w14:paraId="06522ABE" w14:textId="77777777" w:rsidR="00815160" w:rsidRPr="00815160" w:rsidRDefault="00815160" w:rsidP="00815160"/>
    <w:p w14:paraId="193E7399" w14:textId="77777777" w:rsidR="00815160" w:rsidRPr="00815160" w:rsidRDefault="00815160" w:rsidP="00815160"/>
    <w:p w14:paraId="0BE56D62" w14:textId="77777777" w:rsidR="00815160" w:rsidRPr="00815160" w:rsidRDefault="00815160" w:rsidP="00815160"/>
    <w:p w14:paraId="7BA1EFF0" w14:textId="77777777" w:rsidR="00815160" w:rsidRPr="00815160" w:rsidRDefault="00815160" w:rsidP="00815160"/>
    <w:p w14:paraId="0E7EB1E4" w14:textId="77777777" w:rsidR="00815160" w:rsidRPr="00815160" w:rsidRDefault="00815160" w:rsidP="00815160"/>
    <w:p w14:paraId="2D7B3A4A" w14:textId="77777777" w:rsidR="00815160" w:rsidRPr="00815160" w:rsidRDefault="00815160" w:rsidP="00815160"/>
    <w:p w14:paraId="6B780724" w14:textId="77777777" w:rsidR="00815160" w:rsidRPr="00815160" w:rsidRDefault="00815160" w:rsidP="00815160"/>
    <w:p w14:paraId="76B6DD3F" w14:textId="77777777" w:rsidR="00815160" w:rsidRPr="00815160" w:rsidRDefault="00815160" w:rsidP="00815160"/>
    <w:p w14:paraId="6052ACC0" w14:textId="77777777" w:rsidR="00815160" w:rsidRPr="00815160" w:rsidRDefault="00815160" w:rsidP="00815160"/>
    <w:p w14:paraId="5EBA2D1F" w14:textId="77777777" w:rsidR="00815160" w:rsidRPr="00815160" w:rsidRDefault="00815160" w:rsidP="00815160"/>
    <w:p w14:paraId="2761E344" w14:textId="77777777" w:rsidR="00815160" w:rsidRPr="00815160" w:rsidRDefault="00815160" w:rsidP="00815160"/>
    <w:p w14:paraId="71587BD8" w14:textId="77777777" w:rsidR="00815160" w:rsidRPr="00815160" w:rsidRDefault="00815160" w:rsidP="00815160"/>
    <w:p w14:paraId="6A940CFF" w14:textId="77777777" w:rsidR="00815160" w:rsidRPr="00815160" w:rsidRDefault="00815160" w:rsidP="00815160"/>
    <w:p w14:paraId="4CC37278" w14:textId="77777777" w:rsidR="00815160" w:rsidRPr="00815160" w:rsidRDefault="00815160" w:rsidP="00815160"/>
    <w:p w14:paraId="010B4BA6" w14:textId="77777777" w:rsidR="00815160" w:rsidRPr="00815160" w:rsidRDefault="00815160" w:rsidP="00815160"/>
    <w:p w14:paraId="2961E1EB" w14:textId="77777777" w:rsidR="00815160" w:rsidRPr="00815160" w:rsidRDefault="00815160" w:rsidP="00815160"/>
    <w:p w14:paraId="2B24BA35" w14:textId="77777777" w:rsidR="00815160" w:rsidRPr="00815160" w:rsidRDefault="00815160" w:rsidP="00815160"/>
    <w:p w14:paraId="3B084D52" w14:textId="77777777" w:rsidR="00815160" w:rsidRPr="00815160" w:rsidRDefault="00815160" w:rsidP="00815160"/>
    <w:p w14:paraId="488B1E9D" w14:textId="77777777" w:rsidR="00815160" w:rsidRPr="00815160" w:rsidRDefault="00815160" w:rsidP="00815160"/>
    <w:p w14:paraId="1C224AB3" w14:textId="77777777" w:rsidR="00815160" w:rsidRPr="00815160" w:rsidRDefault="00815160" w:rsidP="00815160"/>
    <w:p w14:paraId="6A986A73" w14:textId="77777777" w:rsidR="00815160" w:rsidRPr="00815160" w:rsidRDefault="00815160" w:rsidP="00815160"/>
    <w:p w14:paraId="7438AB2B" w14:textId="77777777" w:rsidR="00815160" w:rsidRPr="00815160" w:rsidRDefault="00815160" w:rsidP="00815160"/>
    <w:p w14:paraId="3D0B9851" w14:textId="77777777" w:rsidR="00815160" w:rsidRPr="00815160" w:rsidRDefault="00815160" w:rsidP="00815160"/>
    <w:p w14:paraId="00DF3379" w14:textId="77777777" w:rsidR="00815160" w:rsidRPr="00815160" w:rsidRDefault="00815160" w:rsidP="00815160"/>
    <w:p w14:paraId="0DC6467B" w14:textId="77777777" w:rsidR="00815160" w:rsidRPr="00815160" w:rsidRDefault="00815160" w:rsidP="00815160"/>
    <w:p w14:paraId="0A8AA5E5" w14:textId="77777777" w:rsidR="00815160" w:rsidRPr="00815160" w:rsidRDefault="00815160" w:rsidP="00815160"/>
    <w:p w14:paraId="040AEC91" w14:textId="77777777" w:rsidR="00815160" w:rsidRPr="00815160" w:rsidRDefault="00815160" w:rsidP="00815160"/>
    <w:p w14:paraId="32223282" w14:textId="77777777" w:rsidR="00815160" w:rsidRPr="00815160" w:rsidRDefault="00815160" w:rsidP="00815160"/>
    <w:p w14:paraId="64F86D6B" w14:textId="77777777" w:rsidR="00815160" w:rsidRPr="00815160" w:rsidRDefault="00815160" w:rsidP="00815160"/>
    <w:p w14:paraId="298A8F4E" w14:textId="77777777" w:rsidR="00815160" w:rsidRPr="00815160" w:rsidRDefault="00815160" w:rsidP="00815160"/>
    <w:p w14:paraId="43A87502" w14:textId="77777777" w:rsidR="00815160" w:rsidRPr="00815160" w:rsidRDefault="00815160" w:rsidP="00815160"/>
    <w:p w14:paraId="309DA71E" w14:textId="77777777" w:rsidR="00815160" w:rsidRPr="00815160" w:rsidRDefault="00815160" w:rsidP="00815160"/>
    <w:p w14:paraId="2B20F820" w14:textId="77777777" w:rsidR="00815160" w:rsidRPr="00815160" w:rsidRDefault="00815160" w:rsidP="00815160"/>
    <w:p w14:paraId="2ADBAF61" w14:textId="77777777" w:rsidR="00815160" w:rsidRPr="00815160" w:rsidRDefault="00815160" w:rsidP="00815160"/>
    <w:p w14:paraId="48E3E837" w14:textId="77777777" w:rsidR="00815160" w:rsidRPr="00815160" w:rsidRDefault="00815160" w:rsidP="00815160"/>
    <w:p w14:paraId="6A5066DC" w14:textId="77777777" w:rsidR="00815160" w:rsidRPr="00815160" w:rsidRDefault="00815160" w:rsidP="00815160"/>
    <w:p w14:paraId="298700CE" w14:textId="77777777" w:rsidR="00815160" w:rsidRPr="00815160" w:rsidRDefault="00815160" w:rsidP="00815160"/>
    <w:p w14:paraId="3B36B47B" w14:textId="77777777" w:rsidR="00815160" w:rsidRPr="00815160" w:rsidRDefault="00815160" w:rsidP="00815160"/>
    <w:p w14:paraId="3CB69DC3" w14:textId="77777777" w:rsidR="00815160" w:rsidRPr="00815160" w:rsidRDefault="00815160" w:rsidP="00815160"/>
    <w:p w14:paraId="44CF1BD4" w14:textId="77777777" w:rsidR="00815160" w:rsidRPr="00815160" w:rsidRDefault="00815160" w:rsidP="00815160"/>
    <w:p w14:paraId="586B739F" w14:textId="77777777" w:rsidR="00815160" w:rsidRPr="00815160" w:rsidRDefault="00815160" w:rsidP="00815160"/>
    <w:p w14:paraId="2D3F9246" w14:textId="77777777" w:rsidR="00815160" w:rsidRPr="00815160" w:rsidRDefault="00815160" w:rsidP="00815160"/>
    <w:p w14:paraId="7ADB5667" w14:textId="77777777" w:rsidR="00815160" w:rsidRPr="00815160" w:rsidRDefault="00815160" w:rsidP="00815160"/>
    <w:p w14:paraId="4B8E987D" w14:textId="77777777" w:rsidR="00815160" w:rsidRPr="00815160" w:rsidRDefault="00815160" w:rsidP="00815160"/>
    <w:p w14:paraId="387CE2FB" w14:textId="77777777" w:rsidR="00815160" w:rsidRPr="00815160" w:rsidRDefault="00815160" w:rsidP="00815160"/>
    <w:p w14:paraId="2A1C7C6B" w14:textId="77777777" w:rsidR="00815160" w:rsidRPr="00815160" w:rsidRDefault="00815160" w:rsidP="00815160"/>
    <w:p w14:paraId="21DDE86B" w14:textId="77777777" w:rsidR="00815160" w:rsidRPr="00815160" w:rsidRDefault="00815160" w:rsidP="00815160"/>
    <w:p w14:paraId="592A18A7" w14:textId="77777777" w:rsidR="00815160" w:rsidRPr="00815160" w:rsidRDefault="00815160" w:rsidP="00815160"/>
    <w:p w14:paraId="3F0098F5" w14:textId="77777777" w:rsidR="00815160" w:rsidRPr="00815160" w:rsidRDefault="00815160" w:rsidP="00815160"/>
    <w:p w14:paraId="14F8C420" w14:textId="77777777" w:rsidR="00815160" w:rsidRPr="00815160" w:rsidRDefault="00815160" w:rsidP="00815160"/>
    <w:p w14:paraId="2688C04A" w14:textId="77777777" w:rsidR="00815160" w:rsidRPr="00815160" w:rsidRDefault="00815160" w:rsidP="00815160"/>
    <w:p w14:paraId="6745A75B" w14:textId="77777777" w:rsidR="00815160" w:rsidRPr="00815160" w:rsidRDefault="00815160" w:rsidP="00815160"/>
    <w:p w14:paraId="76322B0B" w14:textId="77777777" w:rsidR="00815160" w:rsidRPr="00815160" w:rsidRDefault="00815160" w:rsidP="00815160"/>
    <w:p w14:paraId="7DAA2ECB" w14:textId="77777777" w:rsidR="00815160" w:rsidRPr="00815160" w:rsidRDefault="00815160" w:rsidP="00815160"/>
    <w:p w14:paraId="04D20DDF" w14:textId="77777777" w:rsidR="00815160" w:rsidRPr="00815160" w:rsidRDefault="00815160" w:rsidP="00815160"/>
    <w:p w14:paraId="096ADBB0" w14:textId="77777777" w:rsidR="00815160" w:rsidRPr="00815160" w:rsidRDefault="00815160" w:rsidP="00815160"/>
    <w:p w14:paraId="637AA0D7" w14:textId="77777777" w:rsidR="00815160" w:rsidRPr="00815160" w:rsidRDefault="00815160" w:rsidP="00815160"/>
    <w:p w14:paraId="727930E5" w14:textId="77777777" w:rsidR="00815160" w:rsidRPr="00815160" w:rsidRDefault="00815160" w:rsidP="00815160"/>
    <w:p w14:paraId="2E55A466" w14:textId="77777777" w:rsidR="00815160" w:rsidRPr="00815160" w:rsidRDefault="00815160" w:rsidP="00815160"/>
    <w:p w14:paraId="2690A36A" w14:textId="77777777" w:rsidR="00815160" w:rsidRPr="00815160" w:rsidRDefault="00815160" w:rsidP="00815160"/>
    <w:p w14:paraId="15D9E27E" w14:textId="77777777" w:rsidR="00815160" w:rsidRPr="00815160" w:rsidRDefault="00815160" w:rsidP="00815160"/>
    <w:p w14:paraId="62D2AC1A" w14:textId="77777777" w:rsidR="00815160" w:rsidRPr="00815160" w:rsidRDefault="00815160" w:rsidP="00815160"/>
    <w:p w14:paraId="4721415A" w14:textId="77777777" w:rsidR="00815160" w:rsidRPr="00815160" w:rsidRDefault="00815160" w:rsidP="00815160"/>
    <w:p w14:paraId="61D506B7" w14:textId="77777777" w:rsidR="00815160" w:rsidRPr="00815160" w:rsidRDefault="00815160" w:rsidP="00815160"/>
    <w:p w14:paraId="446F7F56" w14:textId="77777777" w:rsidR="00815160" w:rsidRPr="00815160" w:rsidRDefault="00815160" w:rsidP="00815160"/>
    <w:p w14:paraId="0474CC74" w14:textId="77777777" w:rsidR="00815160" w:rsidRPr="00815160" w:rsidRDefault="00815160" w:rsidP="00815160"/>
    <w:p w14:paraId="0FD43930" w14:textId="77777777" w:rsidR="00815160" w:rsidRPr="00815160" w:rsidRDefault="00815160" w:rsidP="00815160"/>
    <w:p w14:paraId="5BA29F02" w14:textId="77777777" w:rsidR="00815160" w:rsidRPr="00815160" w:rsidRDefault="00815160" w:rsidP="00815160"/>
    <w:p w14:paraId="08BAEEE4" w14:textId="77777777" w:rsidR="00815160" w:rsidRPr="00815160" w:rsidRDefault="00815160" w:rsidP="00815160"/>
    <w:p w14:paraId="066B482B" w14:textId="77777777" w:rsidR="00815160" w:rsidRPr="00815160" w:rsidRDefault="00815160" w:rsidP="00815160"/>
    <w:p w14:paraId="5CBC5AF5" w14:textId="77777777" w:rsidR="00815160" w:rsidRPr="00815160" w:rsidRDefault="00815160" w:rsidP="00815160"/>
    <w:p w14:paraId="40FA51D4" w14:textId="77777777" w:rsidR="00815160" w:rsidRPr="00815160" w:rsidRDefault="00815160" w:rsidP="00815160"/>
    <w:p w14:paraId="5E221046" w14:textId="77777777" w:rsidR="00815160" w:rsidRPr="00815160" w:rsidRDefault="00815160" w:rsidP="00815160"/>
    <w:p w14:paraId="5BD73A99" w14:textId="77777777" w:rsidR="00815160" w:rsidRPr="00815160" w:rsidRDefault="00815160" w:rsidP="00815160"/>
    <w:p w14:paraId="6AEFF25F" w14:textId="77777777" w:rsidR="00815160" w:rsidRPr="00815160" w:rsidRDefault="00815160" w:rsidP="00815160"/>
    <w:p w14:paraId="12320AD8" w14:textId="77777777" w:rsidR="00815160" w:rsidRPr="00815160" w:rsidRDefault="00815160" w:rsidP="00815160"/>
    <w:p w14:paraId="24D6BC57" w14:textId="77777777" w:rsidR="00815160" w:rsidRPr="00815160" w:rsidRDefault="00815160" w:rsidP="00815160"/>
    <w:p w14:paraId="5D040E1A" w14:textId="77777777" w:rsidR="00815160" w:rsidRPr="00815160" w:rsidRDefault="00815160" w:rsidP="00815160"/>
    <w:p w14:paraId="7F9DD3A2" w14:textId="77777777" w:rsidR="00815160" w:rsidRPr="00815160" w:rsidRDefault="00815160" w:rsidP="00815160"/>
    <w:p w14:paraId="64CCE609" w14:textId="77777777" w:rsidR="00815160" w:rsidRPr="00815160" w:rsidRDefault="00815160" w:rsidP="00815160"/>
    <w:p w14:paraId="23A1CE99" w14:textId="77777777" w:rsidR="00815160" w:rsidRPr="00815160" w:rsidRDefault="00815160" w:rsidP="00815160"/>
    <w:p w14:paraId="117F8991" w14:textId="77777777" w:rsidR="00815160" w:rsidRPr="00815160" w:rsidRDefault="00815160" w:rsidP="00815160"/>
    <w:p w14:paraId="64CD4C2D" w14:textId="77777777" w:rsidR="00815160" w:rsidRPr="00815160" w:rsidRDefault="00815160" w:rsidP="00815160"/>
    <w:p w14:paraId="32F045A5" w14:textId="77777777" w:rsidR="00815160" w:rsidRPr="00815160" w:rsidRDefault="00815160" w:rsidP="00815160"/>
    <w:p w14:paraId="46ACA8FA" w14:textId="77777777" w:rsidR="00815160" w:rsidRPr="00815160" w:rsidRDefault="00815160" w:rsidP="00815160"/>
    <w:p w14:paraId="68DB5715" w14:textId="77777777" w:rsidR="00815160" w:rsidRPr="00815160" w:rsidRDefault="00815160" w:rsidP="00815160"/>
    <w:p w14:paraId="41A8BFC8" w14:textId="77777777" w:rsidR="00815160" w:rsidRPr="00815160" w:rsidRDefault="00815160" w:rsidP="00815160"/>
    <w:p w14:paraId="01D23EDE" w14:textId="77777777" w:rsidR="00815160" w:rsidRPr="00815160" w:rsidRDefault="00815160" w:rsidP="00815160"/>
    <w:p w14:paraId="79C26AA4" w14:textId="77777777" w:rsidR="00815160" w:rsidRPr="00815160" w:rsidRDefault="00815160" w:rsidP="00815160"/>
    <w:p w14:paraId="328204ED" w14:textId="77777777" w:rsidR="00815160" w:rsidRPr="00815160" w:rsidRDefault="00815160" w:rsidP="00815160"/>
    <w:p w14:paraId="4103BF81" w14:textId="77777777" w:rsidR="00815160" w:rsidRPr="00815160" w:rsidRDefault="00815160" w:rsidP="00815160"/>
    <w:p w14:paraId="47D695AC" w14:textId="77777777" w:rsidR="00815160" w:rsidRPr="00815160" w:rsidRDefault="00815160" w:rsidP="00815160"/>
    <w:p w14:paraId="0E38D136" w14:textId="77777777" w:rsidR="00815160" w:rsidRPr="00815160" w:rsidRDefault="00815160" w:rsidP="00815160"/>
    <w:p w14:paraId="34BEC368" w14:textId="77777777" w:rsidR="00815160" w:rsidRPr="00815160" w:rsidRDefault="00815160" w:rsidP="00815160"/>
    <w:p w14:paraId="155B4EDE" w14:textId="77777777" w:rsidR="00815160" w:rsidRPr="00815160" w:rsidRDefault="00815160" w:rsidP="00815160"/>
    <w:p w14:paraId="6AED4535" w14:textId="77777777" w:rsidR="00815160" w:rsidRPr="00815160" w:rsidRDefault="00815160" w:rsidP="00815160"/>
    <w:p w14:paraId="2B84E2B0" w14:textId="77777777" w:rsidR="00815160" w:rsidRPr="00815160" w:rsidRDefault="00815160" w:rsidP="00815160"/>
    <w:p w14:paraId="23F94B16" w14:textId="77777777" w:rsidR="00815160" w:rsidRPr="00815160" w:rsidRDefault="00815160" w:rsidP="00815160"/>
    <w:p w14:paraId="2DC259F8" w14:textId="77777777" w:rsidR="00815160" w:rsidRPr="00815160" w:rsidRDefault="00815160" w:rsidP="00815160"/>
    <w:p w14:paraId="140243CE" w14:textId="77777777" w:rsidR="00815160" w:rsidRPr="00815160" w:rsidRDefault="00815160" w:rsidP="00815160"/>
    <w:p w14:paraId="35EFFEF8" w14:textId="77777777" w:rsidR="00815160" w:rsidRPr="00815160" w:rsidRDefault="00815160" w:rsidP="00815160"/>
    <w:p w14:paraId="53152E5C" w14:textId="77777777" w:rsidR="00815160" w:rsidRPr="00815160" w:rsidRDefault="00815160" w:rsidP="00815160"/>
    <w:p w14:paraId="6EA05716" w14:textId="77777777" w:rsidR="00815160" w:rsidRPr="00815160" w:rsidRDefault="00815160" w:rsidP="00815160"/>
    <w:p w14:paraId="1839D4C4" w14:textId="77777777" w:rsidR="00815160" w:rsidRPr="00815160" w:rsidRDefault="00815160" w:rsidP="00815160"/>
    <w:p w14:paraId="7DA41AB9" w14:textId="77777777" w:rsidR="00815160" w:rsidRPr="00815160" w:rsidRDefault="00815160" w:rsidP="00815160"/>
    <w:p w14:paraId="1BA21BE7" w14:textId="77777777" w:rsidR="00815160" w:rsidRPr="00815160" w:rsidRDefault="00815160" w:rsidP="00815160"/>
    <w:p w14:paraId="35152796" w14:textId="77777777" w:rsidR="00815160" w:rsidRPr="00815160" w:rsidRDefault="00815160" w:rsidP="00815160"/>
    <w:p w14:paraId="079C87F4" w14:textId="77777777" w:rsidR="00815160" w:rsidRPr="00815160" w:rsidRDefault="00815160" w:rsidP="00815160"/>
    <w:p w14:paraId="1B1842AE" w14:textId="77777777" w:rsidR="00815160" w:rsidRPr="00815160" w:rsidRDefault="00815160" w:rsidP="00815160"/>
    <w:p w14:paraId="0CC2D90B" w14:textId="77777777" w:rsidR="00815160" w:rsidRPr="00815160" w:rsidRDefault="00815160" w:rsidP="00815160"/>
    <w:p w14:paraId="2A0D2795" w14:textId="77777777" w:rsidR="00815160" w:rsidRPr="00815160" w:rsidRDefault="00815160" w:rsidP="00815160"/>
    <w:p w14:paraId="55B43587" w14:textId="77777777" w:rsidR="00815160" w:rsidRPr="00815160" w:rsidRDefault="00815160" w:rsidP="00815160"/>
    <w:p w14:paraId="7D7650EF" w14:textId="77777777" w:rsidR="00815160" w:rsidRPr="00815160" w:rsidRDefault="00815160" w:rsidP="00815160"/>
    <w:p w14:paraId="3F0BD94F" w14:textId="77777777" w:rsidR="00815160" w:rsidRPr="00815160" w:rsidRDefault="00815160" w:rsidP="00815160"/>
    <w:p w14:paraId="449C8889" w14:textId="77777777" w:rsidR="00815160" w:rsidRPr="00815160" w:rsidRDefault="00815160" w:rsidP="00815160"/>
    <w:p w14:paraId="442ECBA2" w14:textId="77777777" w:rsidR="00815160" w:rsidRPr="00815160" w:rsidRDefault="00815160" w:rsidP="00815160"/>
    <w:p w14:paraId="5246D3DA" w14:textId="77777777" w:rsidR="00815160" w:rsidRPr="00815160" w:rsidRDefault="00815160" w:rsidP="00815160"/>
    <w:p w14:paraId="023A2F69" w14:textId="77777777" w:rsidR="00815160" w:rsidRPr="00815160" w:rsidRDefault="00815160" w:rsidP="00815160"/>
    <w:p w14:paraId="0D398120" w14:textId="77777777" w:rsidR="00815160" w:rsidRPr="00815160" w:rsidRDefault="00815160" w:rsidP="00815160"/>
    <w:p w14:paraId="721B6205" w14:textId="77777777" w:rsidR="00815160" w:rsidRPr="00815160" w:rsidRDefault="00815160" w:rsidP="00815160"/>
    <w:p w14:paraId="1F8C4FE5" w14:textId="77777777" w:rsidR="00815160" w:rsidRPr="00815160" w:rsidRDefault="00815160" w:rsidP="00815160"/>
    <w:p w14:paraId="64E1D915" w14:textId="77777777" w:rsidR="00815160" w:rsidRPr="00815160" w:rsidRDefault="00815160" w:rsidP="00815160"/>
    <w:p w14:paraId="4751F31D" w14:textId="77777777" w:rsidR="00815160" w:rsidRPr="00815160" w:rsidRDefault="00815160" w:rsidP="00815160"/>
    <w:p w14:paraId="2DE87C5F" w14:textId="77777777" w:rsidR="00815160" w:rsidRPr="00815160" w:rsidRDefault="00815160" w:rsidP="00815160"/>
    <w:p w14:paraId="4AF82460" w14:textId="77777777" w:rsidR="00815160" w:rsidRPr="00815160" w:rsidRDefault="00815160" w:rsidP="00815160"/>
    <w:p w14:paraId="2C9844E0" w14:textId="77777777" w:rsidR="00815160" w:rsidRPr="00815160" w:rsidRDefault="00815160" w:rsidP="00815160"/>
    <w:p w14:paraId="68972295" w14:textId="77777777" w:rsidR="00815160" w:rsidRPr="00815160" w:rsidRDefault="00815160" w:rsidP="00815160"/>
    <w:p w14:paraId="0916ACD6" w14:textId="77777777" w:rsidR="00815160" w:rsidRPr="00815160" w:rsidRDefault="00815160" w:rsidP="00815160"/>
    <w:p w14:paraId="45F14723" w14:textId="77777777" w:rsidR="00815160" w:rsidRPr="00815160" w:rsidRDefault="00815160" w:rsidP="00815160"/>
    <w:p w14:paraId="5442E8CC" w14:textId="77777777" w:rsidR="00815160" w:rsidRPr="00815160" w:rsidRDefault="00815160" w:rsidP="00815160"/>
    <w:p w14:paraId="25E9C735" w14:textId="77777777" w:rsidR="00815160" w:rsidRPr="00815160" w:rsidRDefault="00815160" w:rsidP="00815160"/>
    <w:p w14:paraId="148C01B7" w14:textId="77777777" w:rsidR="00815160" w:rsidRPr="00815160" w:rsidRDefault="00815160" w:rsidP="00815160"/>
    <w:p w14:paraId="5A2A8B91" w14:textId="77777777" w:rsidR="00815160" w:rsidRPr="00815160" w:rsidRDefault="00815160" w:rsidP="00815160"/>
    <w:p w14:paraId="2D391B75" w14:textId="77777777" w:rsidR="00815160" w:rsidRPr="00815160" w:rsidRDefault="00815160" w:rsidP="00815160"/>
    <w:p w14:paraId="02DF32EC" w14:textId="77777777" w:rsidR="00815160" w:rsidRPr="00815160" w:rsidRDefault="00815160" w:rsidP="00815160"/>
    <w:p w14:paraId="47B12BED" w14:textId="77777777" w:rsidR="00815160" w:rsidRPr="00815160" w:rsidRDefault="00815160" w:rsidP="00815160"/>
    <w:p w14:paraId="72EEF2AC" w14:textId="77777777" w:rsidR="00815160" w:rsidRPr="00815160" w:rsidRDefault="00815160" w:rsidP="00815160"/>
    <w:p w14:paraId="53E09D94" w14:textId="77777777" w:rsidR="00815160" w:rsidRPr="00815160" w:rsidRDefault="00815160" w:rsidP="00815160"/>
    <w:p w14:paraId="6B0A2296" w14:textId="77777777" w:rsidR="00815160" w:rsidRPr="00815160" w:rsidRDefault="00815160" w:rsidP="00815160"/>
    <w:p w14:paraId="7EDDBCF0" w14:textId="77777777" w:rsidR="00815160" w:rsidRPr="00815160" w:rsidRDefault="00815160" w:rsidP="00815160"/>
    <w:p w14:paraId="1BA64B7C" w14:textId="77777777" w:rsidR="00815160" w:rsidRPr="00815160" w:rsidRDefault="00815160" w:rsidP="00815160"/>
    <w:p w14:paraId="55AA971B" w14:textId="77777777" w:rsidR="00815160" w:rsidRPr="00815160" w:rsidRDefault="00815160" w:rsidP="00815160"/>
    <w:p w14:paraId="0C73D675" w14:textId="77777777" w:rsidR="00815160" w:rsidRPr="00815160" w:rsidRDefault="00815160" w:rsidP="00815160"/>
    <w:p w14:paraId="52F6EC58" w14:textId="77777777" w:rsidR="00815160" w:rsidRPr="00815160" w:rsidRDefault="00815160" w:rsidP="00815160"/>
    <w:p w14:paraId="65D5BB64" w14:textId="77777777" w:rsidR="00815160" w:rsidRPr="00815160" w:rsidRDefault="00815160" w:rsidP="00815160"/>
    <w:p w14:paraId="5382D9D9" w14:textId="77777777" w:rsidR="00815160" w:rsidRPr="00815160" w:rsidRDefault="00815160" w:rsidP="00815160"/>
    <w:p w14:paraId="5DEC3099" w14:textId="77777777" w:rsidR="00815160" w:rsidRPr="00815160" w:rsidRDefault="00815160" w:rsidP="00815160"/>
    <w:p w14:paraId="49114475" w14:textId="77777777" w:rsidR="00815160" w:rsidRPr="00815160" w:rsidRDefault="00815160" w:rsidP="00815160"/>
    <w:p w14:paraId="367C2568" w14:textId="77777777" w:rsidR="00815160" w:rsidRPr="00815160" w:rsidRDefault="00815160" w:rsidP="00815160"/>
    <w:p w14:paraId="53B3C5A5" w14:textId="77777777" w:rsidR="00815160" w:rsidRPr="00815160" w:rsidRDefault="00815160" w:rsidP="00815160"/>
    <w:p w14:paraId="32B233FE" w14:textId="77777777" w:rsidR="00815160" w:rsidRPr="00815160" w:rsidRDefault="00815160" w:rsidP="00815160"/>
    <w:p w14:paraId="79816412" w14:textId="77777777" w:rsidR="00815160" w:rsidRPr="00815160" w:rsidRDefault="00815160" w:rsidP="00815160"/>
    <w:p w14:paraId="73E90DB5" w14:textId="77777777" w:rsidR="00815160" w:rsidRPr="00815160" w:rsidRDefault="00815160" w:rsidP="00815160"/>
    <w:p w14:paraId="4EBFCCAB" w14:textId="77777777" w:rsidR="00815160" w:rsidRPr="00815160" w:rsidRDefault="00815160" w:rsidP="00815160"/>
    <w:p w14:paraId="2F1B95F6" w14:textId="77777777" w:rsidR="00815160" w:rsidRPr="00815160" w:rsidRDefault="00815160" w:rsidP="00815160"/>
    <w:p w14:paraId="5054D00A" w14:textId="77777777" w:rsidR="00815160" w:rsidRPr="00815160" w:rsidRDefault="00815160" w:rsidP="00815160"/>
    <w:p w14:paraId="60BDE905" w14:textId="77777777" w:rsidR="00815160" w:rsidRPr="00815160" w:rsidRDefault="00815160" w:rsidP="00815160"/>
    <w:p w14:paraId="70A15967" w14:textId="77777777" w:rsidR="00815160" w:rsidRPr="00815160" w:rsidRDefault="00815160" w:rsidP="00815160"/>
    <w:p w14:paraId="78EFB688" w14:textId="77777777" w:rsidR="00815160" w:rsidRPr="00815160" w:rsidRDefault="00815160" w:rsidP="00815160"/>
    <w:p w14:paraId="1F3A71D3" w14:textId="77777777" w:rsidR="00815160" w:rsidRPr="00815160" w:rsidRDefault="00815160" w:rsidP="00815160"/>
    <w:p w14:paraId="202D6D38" w14:textId="77777777" w:rsidR="00815160" w:rsidRPr="00815160" w:rsidRDefault="00815160" w:rsidP="00815160"/>
    <w:p w14:paraId="09C3AE5A" w14:textId="77777777" w:rsidR="00815160" w:rsidRPr="00815160" w:rsidRDefault="00815160" w:rsidP="00815160"/>
    <w:p w14:paraId="33045E3B" w14:textId="77777777" w:rsidR="00815160" w:rsidRPr="00815160" w:rsidRDefault="00815160" w:rsidP="00815160"/>
    <w:p w14:paraId="499FC55D" w14:textId="77777777" w:rsidR="00815160" w:rsidRPr="00815160" w:rsidRDefault="00815160" w:rsidP="00815160"/>
    <w:p w14:paraId="11636903" w14:textId="77777777" w:rsidR="00815160" w:rsidRPr="00815160" w:rsidRDefault="00815160" w:rsidP="00815160"/>
    <w:p w14:paraId="2DC064F8" w14:textId="77777777" w:rsidR="00815160" w:rsidRPr="00815160" w:rsidRDefault="00815160" w:rsidP="00815160"/>
    <w:p w14:paraId="48EE3F82" w14:textId="77777777" w:rsidR="00815160" w:rsidRPr="00815160" w:rsidRDefault="00815160" w:rsidP="00815160"/>
    <w:p w14:paraId="770727A7" w14:textId="77777777" w:rsidR="00815160" w:rsidRPr="00815160" w:rsidRDefault="00815160" w:rsidP="00815160"/>
    <w:p w14:paraId="6889322B" w14:textId="77777777" w:rsidR="00815160" w:rsidRPr="00815160" w:rsidRDefault="00815160" w:rsidP="00815160"/>
    <w:p w14:paraId="7256893D" w14:textId="77777777" w:rsidR="00815160" w:rsidRPr="00815160" w:rsidRDefault="00815160" w:rsidP="00815160"/>
    <w:p w14:paraId="7CDBDF65" w14:textId="77777777" w:rsidR="00815160" w:rsidRPr="00815160" w:rsidRDefault="00815160" w:rsidP="00815160"/>
    <w:p w14:paraId="1A1617CF" w14:textId="77777777" w:rsidR="00815160" w:rsidRPr="00815160" w:rsidRDefault="00815160" w:rsidP="00815160"/>
    <w:p w14:paraId="5C9C2C40" w14:textId="77777777" w:rsidR="00815160" w:rsidRPr="00815160" w:rsidRDefault="00815160" w:rsidP="00815160"/>
    <w:p w14:paraId="6E5A7B19" w14:textId="77777777" w:rsidR="00815160" w:rsidRPr="00815160" w:rsidRDefault="00815160" w:rsidP="00815160"/>
    <w:p w14:paraId="203164D8" w14:textId="77777777" w:rsidR="00815160" w:rsidRPr="00815160" w:rsidRDefault="00815160" w:rsidP="00815160"/>
    <w:p w14:paraId="21F68890" w14:textId="77777777" w:rsidR="00815160" w:rsidRPr="00815160" w:rsidRDefault="00815160" w:rsidP="00815160"/>
    <w:p w14:paraId="09E1CAD7" w14:textId="77777777" w:rsidR="00815160" w:rsidRPr="00815160" w:rsidRDefault="00815160" w:rsidP="00815160"/>
    <w:p w14:paraId="362F5B5E" w14:textId="77777777" w:rsidR="00815160" w:rsidRPr="00815160" w:rsidRDefault="00815160" w:rsidP="00815160"/>
    <w:p w14:paraId="51D10701" w14:textId="77777777" w:rsidR="00815160" w:rsidRPr="00815160" w:rsidRDefault="00815160" w:rsidP="00815160"/>
    <w:p w14:paraId="5B0693BE" w14:textId="77777777" w:rsidR="00815160" w:rsidRPr="00815160" w:rsidRDefault="00815160" w:rsidP="00815160"/>
    <w:p w14:paraId="265ECCD2" w14:textId="77777777" w:rsidR="00815160" w:rsidRPr="00815160" w:rsidRDefault="00815160" w:rsidP="00815160"/>
    <w:p w14:paraId="1DE4643D" w14:textId="77777777" w:rsidR="00815160" w:rsidRPr="00815160" w:rsidRDefault="00815160" w:rsidP="00815160"/>
    <w:p w14:paraId="5DE64ABB" w14:textId="77777777" w:rsidR="00815160" w:rsidRPr="00815160" w:rsidRDefault="00815160" w:rsidP="00815160"/>
    <w:p w14:paraId="66CDC837" w14:textId="77777777" w:rsidR="00815160" w:rsidRPr="00815160" w:rsidRDefault="00815160" w:rsidP="00815160"/>
    <w:p w14:paraId="7F86CF7A" w14:textId="77777777" w:rsidR="00815160" w:rsidRPr="00815160" w:rsidRDefault="00815160" w:rsidP="00815160"/>
    <w:p w14:paraId="71D271EE" w14:textId="77777777" w:rsidR="00815160" w:rsidRPr="00815160" w:rsidRDefault="00815160" w:rsidP="00815160"/>
    <w:p w14:paraId="3169A5FB" w14:textId="77777777" w:rsidR="00815160" w:rsidRPr="00815160" w:rsidRDefault="00815160" w:rsidP="00815160"/>
    <w:p w14:paraId="3D116507" w14:textId="77777777" w:rsidR="00815160" w:rsidRPr="00815160" w:rsidRDefault="00815160" w:rsidP="00815160"/>
    <w:p w14:paraId="5F5D8506" w14:textId="77777777" w:rsidR="00815160" w:rsidRPr="00815160" w:rsidRDefault="00815160" w:rsidP="00815160"/>
    <w:p w14:paraId="21C51BF6" w14:textId="77777777" w:rsidR="00815160" w:rsidRPr="00815160" w:rsidRDefault="00815160" w:rsidP="00815160"/>
    <w:p w14:paraId="21CE6B9C" w14:textId="77777777" w:rsidR="00815160" w:rsidRPr="00815160" w:rsidRDefault="00815160" w:rsidP="00815160"/>
    <w:p w14:paraId="0702FED7" w14:textId="77777777" w:rsidR="00815160" w:rsidRPr="00815160" w:rsidRDefault="00815160" w:rsidP="00815160"/>
    <w:p w14:paraId="18F7364E" w14:textId="77777777" w:rsidR="00815160" w:rsidRPr="00815160" w:rsidRDefault="00815160" w:rsidP="00815160"/>
    <w:p w14:paraId="5EEB0AA7" w14:textId="77777777" w:rsidR="00815160" w:rsidRPr="00815160" w:rsidRDefault="00815160" w:rsidP="00815160"/>
    <w:p w14:paraId="7A048AF8" w14:textId="77777777" w:rsidR="00815160" w:rsidRPr="00815160" w:rsidRDefault="00815160" w:rsidP="00815160"/>
    <w:p w14:paraId="1B54584A" w14:textId="77777777" w:rsidR="00815160" w:rsidRPr="00815160" w:rsidRDefault="00815160" w:rsidP="00815160"/>
    <w:p w14:paraId="0DCBBCAB" w14:textId="77777777" w:rsidR="00815160" w:rsidRPr="00815160" w:rsidRDefault="00815160" w:rsidP="00815160"/>
    <w:p w14:paraId="5C119EEC" w14:textId="77777777" w:rsidR="00815160" w:rsidRPr="00815160" w:rsidRDefault="00815160" w:rsidP="00815160"/>
    <w:p w14:paraId="2B0AA36B" w14:textId="77777777" w:rsidR="00815160" w:rsidRPr="00815160" w:rsidRDefault="00815160" w:rsidP="00815160"/>
    <w:p w14:paraId="522C17FC" w14:textId="77777777" w:rsidR="00815160" w:rsidRPr="00815160" w:rsidRDefault="00815160" w:rsidP="00815160"/>
    <w:p w14:paraId="00A10FC5" w14:textId="77777777" w:rsidR="00815160" w:rsidRPr="00815160" w:rsidRDefault="00815160" w:rsidP="00815160"/>
    <w:p w14:paraId="3DE6974A" w14:textId="77777777" w:rsidR="00815160" w:rsidRPr="00815160" w:rsidRDefault="00815160" w:rsidP="00815160"/>
    <w:p w14:paraId="5246B77E" w14:textId="77777777" w:rsidR="00815160" w:rsidRPr="00815160" w:rsidRDefault="00815160" w:rsidP="00815160"/>
    <w:p w14:paraId="7DFA3842" w14:textId="77777777" w:rsidR="00815160" w:rsidRPr="00815160" w:rsidRDefault="00815160" w:rsidP="00815160"/>
    <w:p w14:paraId="034D33DE" w14:textId="77777777" w:rsidR="00815160" w:rsidRPr="00815160" w:rsidRDefault="00815160" w:rsidP="00815160"/>
    <w:p w14:paraId="43CB70BD" w14:textId="77777777" w:rsidR="00815160" w:rsidRPr="00815160" w:rsidRDefault="00815160" w:rsidP="00815160"/>
    <w:p w14:paraId="6EB0D921" w14:textId="77777777" w:rsidR="00815160" w:rsidRPr="00815160" w:rsidRDefault="00815160" w:rsidP="00815160"/>
    <w:p w14:paraId="1186A8FF" w14:textId="77777777" w:rsidR="00815160" w:rsidRPr="00815160" w:rsidRDefault="00815160" w:rsidP="00815160"/>
    <w:p w14:paraId="760E0897" w14:textId="77777777" w:rsidR="00815160" w:rsidRPr="00815160" w:rsidRDefault="00815160" w:rsidP="00815160"/>
    <w:p w14:paraId="136C6D6A" w14:textId="77777777" w:rsidR="00815160" w:rsidRPr="00815160" w:rsidRDefault="00815160" w:rsidP="00815160"/>
    <w:p w14:paraId="41AE25FE" w14:textId="77777777" w:rsidR="00815160" w:rsidRPr="00815160" w:rsidRDefault="00815160" w:rsidP="00815160"/>
    <w:p w14:paraId="50F45ABD" w14:textId="77777777" w:rsidR="00815160" w:rsidRPr="00815160" w:rsidRDefault="00815160" w:rsidP="00815160"/>
    <w:p w14:paraId="4949D9DA" w14:textId="77777777" w:rsidR="00815160" w:rsidRPr="00815160" w:rsidRDefault="00815160" w:rsidP="00815160"/>
    <w:p w14:paraId="31376E31" w14:textId="77777777" w:rsidR="00815160" w:rsidRPr="00815160" w:rsidRDefault="00815160" w:rsidP="00815160"/>
    <w:p w14:paraId="368B1A27" w14:textId="77777777" w:rsidR="00815160" w:rsidRPr="00815160" w:rsidRDefault="00815160" w:rsidP="00815160"/>
    <w:p w14:paraId="11772788" w14:textId="77777777" w:rsidR="00815160" w:rsidRPr="00815160" w:rsidRDefault="00815160" w:rsidP="00815160"/>
    <w:p w14:paraId="23344C52" w14:textId="77777777" w:rsidR="00815160" w:rsidRPr="00815160" w:rsidRDefault="00815160" w:rsidP="00815160"/>
    <w:p w14:paraId="2860BD4F" w14:textId="77777777" w:rsidR="00815160" w:rsidRPr="00815160" w:rsidRDefault="00815160" w:rsidP="00815160"/>
    <w:p w14:paraId="224B392C" w14:textId="77777777" w:rsidR="00815160" w:rsidRPr="00815160" w:rsidRDefault="00815160" w:rsidP="00815160"/>
    <w:p w14:paraId="3ADD0CAD" w14:textId="77777777" w:rsidR="00815160" w:rsidRPr="00815160" w:rsidRDefault="00815160" w:rsidP="00815160"/>
    <w:p w14:paraId="4D3C0B75" w14:textId="77777777" w:rsidR="00815160" w:rsidRPr="00815160" w:rsidRDefault="00815160" w:rsidP="00815160"/>
    <w:p w14:paraId="139073B4" w14:textId="77777777" w:rsidR="00815160" w:rsidRPr="00815160" w:rsidRDefault="00815160" w:rsidP="00815160"/>
    <w:p w14:paraId="27B37EF5" w14:textId="77777777" w:rsidR="00815160" w:rsidRPr="00815160" w:rsidRDefault="00815160" w:rsidP="00815160"/>
    <w:p w14:paraId="2C1A4A2E" w14:textId="77777777" w:rsidR="00815160" w:rsidRPr="00815160" w:rsidRDefault="00815160" w:rsidP="00815160"/>
    <w:p w14:paraId="079CA400" w14:textId="77777777" w:rsidR="00815160" w:rsidRPr="00815160" w:rsidRDefault="00815160" w:rsidP="00815160"/>
    <w:p w14:paraId="1F4C4CF3" w14:textId="77777777" w:rsidR="00815160" w:rsidRPr="00815160" w:rsidRDefault="00815160" w:rsidP="00815160"/>
    <w:p w14:paraId="4D30BB8D" w14:textId="77777777" w:rsidR="00815160" w:rsidRPr="00815160" w:rsidRDefault="00815160" w:rsidP="00815160"/>
    <w:p w14:paraId="6197EFAE" w14:textId="77777777" w:rsidR="00815160" w:rsidRPr="00815160" w:rsidRDefault="00815160" w:rsidP="00815160"/>
    <w:p w14:paraId="1CD2CFCA" w14:textId="77777777" w:rsidR="00815160" w:rsidRPr="00815160" w:rsidRDefault="00815160" w:rsidP="00815160"/>
    <w:p w14:paraId="5E7A293C" w14:textId="77777777" w:rsidR="00815160" w:rsidRPr="00815160" w:rsidRDefault="00815160" w:rsidP="00815160"/>
    <w:p w14:paraId="0F8CCD20" w14:textId="77777777" w:rsidR="00815160" w:rsidRPr="00815160" w:rsidRDefault="00815160" w:rsidP="00815160"/>
    <w:p w14:paraId="27A5EE70" w14:textId="77777777" w:rsidR="00815160" w:rsidRPr="00815160" w:rsidRDefault="00815160" w:rsidP="00815160"/>
    <w:p w14:paraId="23B8FFCD" w14:textId="77777777" w:rsidR="00815160" w:rsidRPr="00815160" w:rsidRDefault="00815160" w:rsidP="00815160"/>
    <w:p w14:paraId="0B3A2F65" w14:textId="77777777" w:rsidR="00815160" w:rsidRPr="00815160" w:rsidRDefault="00815160" w:rsidP="00815160"/>
    <w:p w14:paraId="5238F9F3" w14:textId="77777777" w:rsidR="00815160" w:rsidRPr="00815160" w:rsidRDefault="00815160" w:rsidP="00815160"/>
    <w:p w14:paraId="6ED9CB52" w14:textId="77777777" w:rsidR="00815160" w:rsidRPr="00815160" w:rsidRDefault="00815160" w:rsidP="00815160"/>
    <w:p w14:paraId="345A0625" w14:textId="77777777" w:rsidR="00815160" w:rsidRPr="00815160" w:rsidRDefault="00815160" w:rsidP="00815160"/>
    <w:p w14:paraId="7CAA8EEE" w14:textId="77777777" w:rsidR="00815160" w:rsidRPr="00815160" w:rsidRDefault="00815160" w:rsidP="00815160"/>
    <w:p w14:paraId="363A4A54" w14:textId="77777777" w:rsidR="00815160" w:rsidRPr="00815160" w:rsidRDefault="00815160" w:rsidP="00815160"/>
    <w:p w14:paraId="75425ABE" w14:textId="77777777" w:rsidR="00815160" w:rsidRPr="00815160" w:rsidRDefault="00815160" w:rsidP="00815160"/>
    <w:p w14:paraId="0DA03040" w14:textId="77777777" w:rsidR="00815160" w:rsidRPr="00815160" w:rsidRDefault="00815160" w:rsidP="00815160"/>
    <w:p w14:paraId="5567B93A" w14:textId="77777777" w:rsidR="00815160" w:rsidRPr="00815160" w:rsidRDefault="00815160" w:rsidP="00815160"/>
    <w:p w14:paraId="0739C5D5" w14:textId="77777777" w:rsidR="00815160" w:rsidRPr="00815160" w:rsidRDefault="00815160" w:rsidP="00815160"/>
    <w:p w14:paraId="4E673519" w14:textId="77777777" w:rsidR="00815160" w:rsidRPr="00815160" w:rsidRDefault="00815160" w:rsidP="00815160"/>
    <w:p w14:paraId="686CED2D" w14:textId="77777777" w:rsidR="00815160" w:rsidRPr="00815160" w:rsidRDefault="00815160" w:rsidP="00815160"/>
    <w:p w14:paraId="35D3C32C" w14:textId="77777777" w:rsidR="00815160" w:rsidRPr="00815160" w:rsidRDefault="00815160" w:rsidP="00815160"/>
    <w:p w14:paraId="17F33113" w14:textId="77777777" w:rsidR="00815160" w:rsidRPr="00815160" w:rsidRDefault="00815160" w:rsidP="00815160"/>
    <w:p w14:paraId="67AE6152" w14:textId="77777777" w:rsidR="00815160" w:rsidRPr="00815160" w:rsidRDefault="00815160" w:rsidP="00815160"/>
    <w:p w14:paraId="27D86234" w14:textId="77777777" w:rsidR="00815160" w:rsidRPr="00815160" w:rsidRDefault="00815160" w:rsidP="00815160"/>
    <w:p w14:paraId="333C2F72" w14:textId="77777777" w:rsidR="00815160" w:rsidRPr="00815160" w:rsidRDefault="00815160" w:rsidP="00815160"/>
    <w:p w14:paraId="26F4F7FD" w14:textId="77777777" w:rsidR="00815160" w:rsidRPr="00815160" w:rsidRDefault="00815160" w:rsidP="00815160"/>
    <w:p w14:paraId="1EDA7B01" w14:textId="77777777" w:rsidR="00815160" w:rsidRPr="00815160" w:rsidRDefault="00815160" w:rsidP="00815160"/>
    <w:p w14:paraId="3EADA3E3" w14:textId="77777777" w:rsidR="00815160" w:rsidRPr="00815160" w:rsidRDefault="00815160" w:rsidP="00815160"/>
    <w:p w14:paraId="26752318" w14:textId="77777777" w:rsidR="00815160" w:rsidRPr="00815160" w:rsidRDefault="00815160" w:rsidP="00815160"/>
    <w:p w14:paraId="76D00B35" w14:textId="77777777" w:rsidR="00815160" w:rsidRPr="00815160" w:rsidRDefault="00815160" w:rsidP="00815160"/>
    <w:p w14:paraId="264AF900" w14:textId="77777777" w:rsidR="00815160" w:rsidRPr="00815160" w:rsidRDefault="00815160" w:rsidP="00815160"/>
    <w:p w14:paraId="253F3B82" w14:textId="77777777" w:rsidR="00815160" w:rsidRPr="00815160" w:rsidRDefault="00815160" w:rsidP="00815160"/>
    <w:p w14:paraId="05DAC126" w14:textId="77777777" w:rsidR="00815160" w:rsidRPr="00815160" w:rsidRDefault="00815160" w:rsidP="00815160"/>
    <w:p w14:paraId="343076E4" w14:textId="77777777" w:rsidR="00815160" w:rsidRPr="00815160" w:rsidRDefault="00815160" w:rsidP="00815160"/>
    <w:p w14:paraId="424DE97C" w14:textId="77777777" w:rsidR="00815160" w:rsidRPr="00815160" w:rsidRDefault="00815160" w:rsidP="00815160"/>
    <w:p w14:paraId="42032006" w14:textId="77777777" w:rsidR="00815160" w:rsidRPr="00815160" w:rsidRDefault="00815160" w:rsidP="00815160"/>
    <w:p w14:paraId="0CF06830" w14:textId="77777777" w:rsidR="00815160" w:rsidRPr="00815160" w:rsidRDefault="00815160" w:rsidP="00815160"/>
    <w:p w14:paraId="7DD9C363" w14:textId="77777777" w:rsidR="00815160" w:rsidRPr="00815160" w:rsidRDefault="00815160" w:rsidP="00815160"/>
    <w:p w14:paraId="2629B7E2" w14:textId="77777777" w:rsidR="00815160" w:rsidRPr="00815160" w:rsidRDefault="00815160" w:rsidP="00815160"/>
    <w:p w14:paraId="298029F3" w14:textId="77777777" w:rsidR="00815160" w:rsidRPr="00815160" w:rsidRDefault="00815160" w:rsidP="00815160"/>
    <w:p w14:paraId="34D628BE" w14:textId="77777777" w:rsidR="00815160" w:rsidRPr="00815160" w:rsidRDefault="00815160" w:rsidP="00815160"/>
    <w:p w14:paraId="16E5D638" w14:textId="77777777" w:rsidR="00815160" w:rsidRPr="00815160" w:rsidRDefault="00815160" w:rsidP="00815160"/>
    <w:p w14:paraId="0A57E9FB" w14:textId="77777777" w:rsidR="00815160" w:rsidRPr="00815160" w:rsidRDefault="00815160" w:rsidP="00815160"/>
    <w:p w14:paraId="69B7E82C" w14:textId="77777777" w:rsidR="00815160" w:rsidRPr="00815160" w:rsidRDefault="00815160" w:rsidP="00815160"/>
    <w:p w14:paraId="4F52BD58" w14:textId="77777777" w:rsidR="00815160" w:rsidRPr="00815160" w:rsidRDefault="00815160" w:rsidP="00815160"/>
    <w:p w14:paraId="3436BF3F" w14:textId="77777777" w:rsidR="00815160" w:rsidRPr="00815160" w:rsidRDefault="00815160" w:rsidP="00815160"/>
    <w:p w14:paraId="3353AB67" w14:textId="77777777" w:rsidR="00815160" w:rsidRPr="00815160" w:rsidRDefault="00815160" w:rsidP="00815160"/>
    <w:p w14:paraId="2BE36E41" w14:textId="77777777" w:rsidR="00815160" w:rsidRPr="00815160" w:rsidRDefault="00815160" w:rsidP="00815160"/>
    <w:p w14:paraId="4F09734D" w14:textId="77777777" w:rsidR="00815160" w:rsidRPr="00815160" w:rsidRDefault="00815160" w:rsidP="00815160"/>
    <w:p w14:paraId="389939F3" w14:textId="77777777" w:rsidR="00815160" w:rsidRPr="00815160" w:rsidRDefault="00815160" w:rsidP="00815160"/>
    <w:p w14:paraId="6950E51C" w14:textId="77777777" w:rsidR="00815160" w:rsidRPr="00815160" w:rsidRDefault="00815160" w:rsidP="00815160"/>
    <w:p w14:paraId="5F724819" w14:textId="77777777" w:rsidR="00815160" w:rsidRPr="00815160" w:rsidRDefault="00815160" w:rsidP="00815160"/>
    <w:p w14:paraId="3E44DA9F" w14:textId="77777777" w:rsidR="00815160" w:rsidRPr="00815160" w:rsidRDefault="00815160" w:rsidP="00815160"/>
    <w:p w14:paraId="7283E30B" w14:textId="77777777" w:rsidR="00815160" w:rsidRPr="00815160" w:rsidRDefault="00815160" w:rsidP="00815160"/>
    <w:p w14:paraId="48AA22AB" w14:textId="77777777" w:rsidR="00815160" w:rsidRPr="00815160" w:rsidRDefault="00815160" w:rsidP="00815160"/>
    <w:p w14:paraId="4200D5C2" w14:textId="77777777" w:rsidR="00815160" w:rsidRPr="00815160" w:rsidRDefault="00815160" w:rsidP="00815160"/>
    <w:p w14:paraId="351552F0" w14:textId="77777777" w:rsidR="00815160" w:rsidRPr="00815160" w:rsidRDefault="00815160" w:rsidP="00815160"/>
    <w:p w14:paraId="0E1B8467" w14:textId="77777777" w:rsidR="00815160" w:rsidRPr="00815160" w:rsidRDefault="00815160" w:rsidP="00815160"/>
    <w:p w14:paraId="50B31445" w14:textId="77777777" w:rsidR="00815160" w:rsidRPr="00815160" w:rsidRDefault="00815160" w:rsidP="00815160"/>
    <w:p w14:paraId="011D8565" w14:textId="77777777" w:rsidR="00815160" w:rsidRPr="00815160" w:rsidRDefault="00815160" w:rsidP="00815160"/>
    <w:p w14:paraId="64931D80" w14:textId="77777777" w:rsidR="00815160" w:rsidRPr="00815160" w:rsidRDefault="00815160" w:rsidP="00815160"/>
    <w:p w14:paraId="7ADF9EF9" w14:textId="77777777" w:rsidR="00815160" w:rsidRPr="00815160" w:rsidRDefault="00815160" w:rsidP="00815160"/>
    <w:p w14:paraId="6FE2BC34" w14:textId="77777777" w:rsidR="00815160" w:rsidRPr="00815160" w:rsidRDefault="00815160" w:rsidP="00815160"/>
    <w:p w14:paraId="685AF992" w14:textId="77777777" w:rsidR="00815160" w:rsidRPr="00815160" w:rsidRDefault="00815160" w:rsidP="00815160"/>
    <w:p w14:paraId="0525386C" w14:textId="77777777" w:rsidR="00815160" w:rsidRPr="00815160" w:rsidRDefault="00815160" w:rsidP="00815160"/>
    <w:p w14:paraId="7FF24DAA" w14:textId="77777777" w:rsidR="00815160" w:rsidRPr="00815160" w:rsidRDefault="00815160" w:rsidP="00815160"/>
    <w:p w14:paraId="0D9A6913" w14:textId="77777777" w:rsidR="00815160" w:rsidRPr="00815160" w:rsidRDefault="00815160" w:rsidP="00815160"/>
    <w:p w14:paraId="77BDAA2F" w14:textId="77777777" w:rsidR="00815160" w:rsidRPr="00815160" w:rsidRDefault="00815160" w:rsidP="00815160"/>
    <w:p w14:paraId="4236B453" w14:textId="77777777" w:rsidR="00815160" w:rsidRPr="00815160" w:rsidRDefault="00815160" w:rsidP="00815160"/>
    <w:p w14:paraId="47B0B9AE" w14:textId="77777777" w:rsidR="00815160" w:rsidRPr="00815160" w:rsidRDefault="00815160" w:rsidP="00815160"/>
    <w:p w14:paraId="61D026C5" w14:textId="77777777" w:rsidR="00815160" w:rsidRPr="00815160" w:rsidRDefault="00815160" w:rsidP="00815160"/>
    <w:p w14:paraId="096C3640" w14:textId="77777777" w:rsidR="00815160" w:rsidRPr="00815160" w:rsidRDefault="00815160" w:rsidP="00815160"/>
    <w:p w14:paraId="1769F132" w14:textId="77777777" w:rsidR="00815160" w:rsidRPr="00815160" w:rsidRDefault="00815160" w:rsidP="00815160"/>
    <w:p w14:paraId="5656CAA1" w14:textId="77777777" w:rsidR="00815160" w:rsidRPr="00815160" w:rsidRDefault="00815160" w:rsidP="00815160"/>
    <w:p w14:paraId="5AA8568E" w14:textId="77777777" w:rsidR="00815160" w:rsidRPr="00815160" w:rsidRDefault="00815160" w:rsidP="00815160"/>
    <w:p w14:paraId="070D7E26" w14:textId="77777777" w:rsidR="00815160" w:rsidRPr="00815160" w:rsidRDefault="00815160" w:rsidP="00815160"/>
    <w:p w14:paraId="2BAD353F" w14:textId="77777777" w:rsidR="00815160" w:rsidRPr="00815160" w:rsidRDefault="00815160" w:rsidP="00815160"/>
    <w:p w14:paraId="2EE089A1" w14:textId="77777777" w:rsidR="00815160" w:rsidRPr="00815160" w:rsidRDefault="00815160" w:rsidP="00815160"/>
    <w:p w14:paraId="770CB3DC" w14:textId="77777777" w:rsidR="00815160" w:rsidRPr="00815160" w:rsidRDefault="00815160" w:rsidP="00815160"/>
    <w:p w14:paraId="3D5CFEFA" w14:textId="77777777" w:rsidR="00815160" w:rsidRPr="00815160" w:rsidRDefault="00815160" w:rsidP="00815160"/>
    <w:p w14:paraId="33AE80A2" w14:textId="77777777" w:rsidR="00815160" w:rsidRPr="00815160" w:rsidRDefault="00815160" w:rsidP="00815160"/>
    <w:p w14:paraId="48898917" w14:textId="77777777" w:rsidR="00815160" w:rsidRPr="00815160" w:rsidRDefault="00815160" w:rsidP="00815160"/>
    <w:p w14:paraId="5F5D00B5" w14:textId="77777777" w:rsidR="00815160" w:rsidRPr="00815160" w:rsidRDefault="00815160" w:rsidP="00815160"/>
    <w:p w14:paraId="0DF1194A" w14:textId="77777777" w:rsidR="00815160" w:rsidRPr="00815160" w:rsidRDefault="00815160" w:rsidP="00815160"/>
    <w:p w14:paraId="7563F72F" w14:textId="77777777" w:rsidR="00815160" w:rsidRPr="00815160" w:rsidRDefault="00815160" w:rsidP="00815160"/>
    <w:p w14:paraId="170EB4F9" w14:textId="77777777" w:rsidR="00815160" w:rsidRPr="00815160" w:rsidRDefault="00815160" w:rsidP="00815160"/>
    <w:p w14:paraId="2A416157" w14:textId="77777777" w:rsidR="00815160" w:rsidRPr="00815160" w:rsidRDefault="00815160" w:rsidP="00815160"/>
    <w:p w14:paraId="294018E1" w14:textId="77777777" w:rsidR="00815160" w:rsidRPr="00815160" w:rsidRDefault="00815160" w:rsidP="00815160"/>
    <w:p w14:paraId="1B073427" w14:textId="77777777" w:rsidR="00815160" w:rsidRPr="00815160" w:rsidRDefault="00815160" w:rsidP="00815160"/>
    <w:p w14:paraId="7E68696C" w14:textId="77777777" w:rsidR="00815160" w:rsidRPr="00815160" w:rsidRDefault="00815160" w:rsidP="00815160"/>
    <w:p w14:paraId="06A1495A" w14:textId="77777777" w:rsidR="00815160" w:rsidRPr="00815160" w:rsidRDefault="00815160" w:rsidP="00815160"/>
    <w:p w14:paraId="7487B192" w14:textId="77777777" w:rsidR="00815160" w:rsidRPr="00815160" w:rsidRDefault="00815160" w:rsidP="00815160"/>
    <w:p w14:paraId="14B430DE" w14:textId="77777777" w:rsidR="00815160" w:rsidRPr="00815160" w:rsidRDefault="00815160" w:rsidP="00815160"/>
    <w:p w14:paraId="5FC36DD1" w14:textId="77777777" w:rsidR="00815160" w:rsidRPr="00815160" w:rsidRDefault="00815160" w:rsidP="00815160"/>
    <w:p w14:paraId="6758DB77" w14:textId="77777777" w:rsidR="00815160" w:rsidRPr="00815160" w:rsidRDefault="00815160" w:rsidP="00815160"/>
    <w:p w14:paraId="56E85DB0" w14:textId="77777777" w:rsidR="00815160" w:rsidRPr="00815160" w:rsidRDefault="00815160" w:rsidP="00815160"/>
    <w:p w14:paraId="2B5F13A3" w14:textId="77777777" w:rsidR="00815160" w:rsidRPr="00815160" w:rsidRDefault="00815160" w:rsidP="00815160"/>
    <w:p w14:paraId="798120DD" w14:textId="77777777" w:rsidR="00815160" w:rsidRPr="00815160" w:rsidRDefault="00815160" w:rsidP="00815160"/>
    <w:p w14:paraId="69D6B784" w14:textId="77777777" w:rsidR="00815160" w:rsidRPr="00815160" w:rsidRDefault="00815160" w:rsidP="00815160"/>
    <w:p w14:paraId="6D4B3F42" w14:textId="77777777" w:rsidR="00815160" w:rsidRPr="00815160" w:rsidRDefault="00815160" w:rsidP="00815160"/>
    <w:p w14:paraId="7AC6ADED" w14:textId="77777777" w:rsidR="00815160" w:rsidRPr="00815160" w:rsidRDefault="00815160" w:rsidP="00815160"/>
    <w:p w14:paraId="330B4D1E" w14:textId="77777777" w:rsidR="00815160" w:rsidRPr="00815160" w:rsidRDefault="00815160" w:rsidP="00815160"/>
    <w:p w14:paraId="539A40A7" w14:textId="77777777" w:rsidR="00815160" w:rsidRPr="00815160" w:rsidRDefault="00815160" w:rsidP="00815160"/>
    <w:p w14:paraId="5FAF2ED1" w14:textId="77777777" w:rsidR="00815160" w:rsidRPr="00815160" w:rsidRDefault="00815160" w:rsidP="00815160"/>
    <w:p w14:paraId="5EA3F432" w14:textId="77777777" w:rsidR="00815160" w:rsidRPr="00815160" w:rsidRDefault="00815160" w:rsidP="00815160"/>
    <w:p w14:paraId="52DC0E0F" w14:textId="77777777" w:rsidR="00815160" w:rsidRPr="00815160" w:rsidRDefault="00815160" w:rsidP="00815160"/>
    <w:p w14:paraId="5F1444DE" w14:textId="77777777" w:rsidR="00815160" w:rsidRPr="00815160" w:rsidRDefault="00815160" w:rsidP="00815160"/>
    <w:sdt>
      <w:sdtPr>
        <w:rPr>
          <w:rFonts w:asciiTheme="minorHAnsi" w:eastAsiaTheme="minorEastAsia" w:hAnsiTheme="minorHAnsi" w:cstheme="minorBidi"/>
          <w:color w:val="auto"/>
          <w:sz w:val="22"/>
          <w:szCs w:val="22"/>
        </w:rPr>
        <w:id w:val="1308369054"/>
        <w:docPartObj>
          <w:docPartGallery w:val="Table of Contents"/>
          <w:docPartUnique/>
        </w:docPartObj>
      </w:sdtPr>
      <w:sdtEndPr>
        <w:rPr>
          <w:b/>
          <w:bCs/>
        </w:rPr>
      </w:sdtEndPr>
      <w:sdtContent>
        <w:p w14:paraId="27A2D650" w14:textId="77777777" w:rsidR="00815160" w:rsidRDefault="00815160">
          <w:pPr>
            <w:pStyle w:val="En-ttedetabledesmatires"/>
          </w:pPr>
          <w:r>
            <w:t>Table des matières</w:t>
          </w:r>
        </w:p>
        <w:p w14:paraId="2D04707D" w14:textId="77777777" w:rsidR="00815160" w:rsidRDefault="009A164D">
          <w:fldSimple w:instr=" TOC \o &quot;1-3&quot; \h \z \u ">
            <w:r w:rsidR="00815160">
              <w:rPr>
                <w:b/>
                <w:bCs/>
                <w:noProof/>
              </w:rPr>
              <w:t>Aucune entrée de table des matières n'a été trouvée.</w:t>
            </w:r>
          </w:fldSimple>
        </w:p>
      </w:sdtContent>
    </w:sdt>
    <w:p w14:paraId="1E5C3272" w14:textId="77777777" w:rsidR="0058332A" w:rsidRDefault="0058332A"/>
    <w:sectPr w:rsidR="0058332A" w:rsidSect="00DE4713">
      <w:headerReference w:type="default" r:id="rId14"/>
      <w:footerReference w:type="default" r:id="rId15"/>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D6BA6" w14:textId="77777777" w:rsidR="009A164D" w:rsidRDefault="009A164D" w:rsidP="006651C9">
      <w:r>
        <w:separator/>
      </w:r>
    </w:p>
  </w:endnote>
  <w:endnote w:type="continuationSeparator" w:id="0">
    <w:p w14:paraId="4FCB1338" w14:textId="77777777" w:rsidR="009A164D" w:rsidRDefault="009A164D"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4043232"/>
      <w:docPartObj>
        <w:docPartGallery w:val="Page Numbers (Bottom of Page)"/>
        <w:docPartUnique/>
      </w:docPartObj>
    </w:sdtPr>
    <w:sdtEndPr/>
    <w:sdtContent>
      <w:p w14:paraId="39424992" w14:textId="77777777" w:rsidR="006B610B" w:rsidRDefault="006B610B">
        <w:pPr>
          <w:pStyle w:val="Pieddepage"/>
          <w:jc w:val="right"/>
        </w:pPr>
        <w:r>
          <w:fldChar w:fldCharType="begin"/>
        </w:r>
        <w:r>
          <w:instrText>PAGE   \* MERGEFORMAT</w:instrText>
        </w:r>
        <w:r>
          <w:fldChar w:fldCharType="separate"/>
        </w:r>
        <w:r>
          <w:t>2</w:t>
        </w:r>
        <w:r>
          <w:fldChar w:fldCharType="end"/>
        </w:r>
      </w:p>
    </w:sdtContent>
  </w:sdt>
  <w:p w14:paraId="3F0D292D" w14:textId="77777777" w:rsidR="006B610B" w:rsidRDefault="006B61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B746F" w14:textId="77777777" w:rsidR="009A164D" w:rsidRDefault="009A164D" w:rsidP="006651C9">
      <w:r>
        <w:separator/>
      </w:r>
    </w:p>
  </w:footnote>
  <w:footnote w:type="continuationSeparator" w:id="0">
    <w:p w14:paraId="2A0DE904" w14:textId="77777777" w:rsidR="009A164D" w:rsidRDefault="009A164D"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87FC8" w14:textId="77777777" w:rsidR="006B610B" w:rsidRDefault="006B610B">
    <w:pPr>
      <w:pStyle w:val="En-tte"/>
    </w:pPr>
    <w:r>
      <w:rPr>
        <w:noProof/>
      </w:rPr>
      <mc:AlternateContent>
        <mc:Choice Requires="wps">
          <w:drawing>
            <wp:anchor distT="0" distB="0" distL="118745" distR="118745" simplePos="0" relativeHeight="251659264" behindDoc="1" locked="0" layoutInCell="1" allowOverlap="0" wp14:anchorId="367755B5" wp14:editId="1B1FD354">
              <wp:simplePos x="0" y="0"/>
              <wp:positionH relativeFrom="margin">
                <wp:align>center</wp:align>
              </wp:positionH>
              <mc:AlternateContent>
                <mc:Choice Requires="wp14">
                  <wp:positionV relativeFrom="page">
                    <wp14:pctPosVOffset>4500</wp14:pctPosVOffset>
                  </wp:positionV>
                </mc:Choice>
                <mc:Fallback>
                  <wp:positionV relativeFrom="page">
                    <wp:posOffset>480060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4023D974" w14:textId="70583783" w:rsidR="006B610B" w:rsidRDefault="0093675B">
                              <w:pPr>
                                <w:pStyle w:val="En-tte"/>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67755B5" id="Rectangle 197"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4023D974" w14:textId="70583783" w:rsidR="006B610B" w:rsidRDefault="0093675B">
                        <w:pPr>
                          <w:pStyle w:val="En-tte"/>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42AD3"/>
    <w:multiLevelType w:val="hybridMultilevel"/>
    <w:tmpl w:val="25E88F7E"/>
    <w:lvl w:ilvl="0" w:tplc="0C0C0001">
      <w:start w:val="1"/>
      <w:numFmt w:val="bullet"/>
      <w:lvlText w:val=""/>
      <w:lvlJc w:val="left"/>
      <w:pPr>
        <w:ind w:left="2137" w:hanging="360"/>
      </w:pPr>
      <w:rPr>
        <w:rFonts w:ascii="Symbol" w:hAnsi="Symbol" w:hint="default"/>
      </w:rPr>
    </w:lvl>
    <w:lvl w:ilvl="1" w:tplc="0C0C0003" w:tentative="1">
      <w:start w:val="1"/>
      <w:numFmt w:val="bullet"/>
      <w:lvlText w:val="o"/>
      <w:lvlJc w:val="left"/>
      <w:pPr>
        <w:ind w:left="2857" w:hanging="360"/>
      </w:pPr>
      <w:rPr>
        <w:rFonts w:ascii="Courier New" w:hAnsi="Courier New" w:cs="Courier New" w:hint="default"/>
      </w:rPr>
    </w:lvl>
    <w:lvl w:ilvl="2" w:tplc="0C0C0005" w:tentative="1">
      <w:start w:val="1"/>
      <w:numFmt w:val="bullet"/>
      <w:lvlText w:val=""/>
      <w:lvlJc w:val="left"/>
      <w:pPr>
        <w:ind w:left="3577" w:hanging="360"/>
      </w:pPr>
      <w:rPr>
        <w:rFonts w:ascii="Wingdings" w:hAnsi="Wingdings" w:hint="default"/>
      </w:rPr>
    </w:lvl>
    <w:lvl w:ilvl="3" w:tplc="0C0C0001" w:tentative="1">
      <w:start w:val="1"/>
      <w:numFmt w:val="bullet"/>
      <w:lvlText w:val=""/>
      <w:lvlJc w:val="left"/>
      <w:pPr>
        <w:ind w:left="4297" w:hanging="360"/>
      </w:pPr>
      <w:rPr>
        <w:rFonts w:ascii="Symbol" w:hAnsi="Symbol" w:hint="default"/>
      </w:rPr>
    </w:lvl>
    <w:lvl w:ilvl="4" w:tplc="0C0C0003" w:tentative="1">
      <w:start w:val="1"/>
      <w:numFmt w:val="bullet"/>
      <w:lvlText w:val="o"/>
      <w:lvlJc w:val="left"/>
      <w:pPr>
        <w:ind w:left="5017" w:hanging="360"/>
      </w:pPr>
      <w:rPr>
        <w:rFonts w:ascii="Courier New" w:hAnsi="Courier New" w:cs="Courier New" w:hint="default"/>
      </w:rPr>
    </w:lvl>
    <w:lvl w:ilvl="5" w:tplc="0C0C0005" w:tentative="1">
      <w:start w:val="1"/>
      <w:numFmt w:val="bullet"/>
      <w:lvlText w:val=""/>
      <w:lvlJc w:val="left"/>
      <w:pPr>
        <w:ind w:left="5737" w:hanging="360"/>
      </w:pPr>
      <w:rPr>
        <w:rFonts w:ascii="Wingdings" w:hAnsi="Wingdings" w:hint="default"/>
      </w:rPr>
    </w:lvl>
    <w:lvl w:ilvl="6" w:tplc="0C0C0001" w:tentative="1">
      <w:start w:val="1"/>
      <w:numFmt w:val="bullet"/>
      <w:lvlText w:val=""/>
      <w:lvlJc w:val="left"/>
      <w:pPr>
        <w:ind w:left="6457" w:hanging="360"/>
      </w:pPr>
      <w:rPr>
        <w:rFonts w:ascii="Symbol" w:hAnsi="Symbol" w:hint="default"/>
      </w:rPr>
    </w:lvl>
    <w:lvl w:ilvl="7" w:tplc="0C0C0003" w:tentative="1">
      <w:start w:val="1"/>
      <w:numFmt w:val="bullet"/>
      <w:lvlText w:val="o"/>
      <w:lvlJc w:val="left"/>
      <w:pPr>
        <w:ind w:left="7177" w:hanging="360"/>
      </w:pPr>
      <w:rPr>
        <w:rFonts w:ascii="Courier New" w:hAnsi="Courier New" w:cs="Courier New" w:hint="default"/>
      </w:rPr>
    </w:lvl>
    <w:lvl w:ilvl="8" w:tplc="0C0C0005" w:tentative="1">
      <w:start w:val="1"/>
      <w:numFmt w:val="bullet"/>
      <w:lvlText w:val=""/>
      <w:lvlJc w:val="left"/>
      <w:pPr>
        <w:ind w:left="7897" w:hanging="360"/>
      </w:pPr>
      <w:rPr>
        <w:rFonts w:ascii="Wingdings" w:hAnsi="Wingdings" w:hint="default"/>
      </w:rPr>
    </w:lvl>
  </w:abstractNum>
  <w:abstractNum w:abstractNumId="1" w15:restartNumberingAfterBreak="0">
    <w:nsid w:val="1ED03B49"/>
    <w:multiLevelType w:val="hybridMultilevel"/>
    <w:tmpl w:val="2B746B3A"/>
    <w:lvl w:ilvl="0" w:tplc="0C0C0001">
      <w:start w:val="1"/>
      <w:numFmt w:val="bullet"/>
      <w:lvlText w:val=""/>
      <w:lvlJc w:val="left"/>
      <w:pPr>
        <w:ind w:left="2137" w:hanging="360"/>
      </w:pPr>
      <w:rPr>
        <w:rFonts w:ascii="Symbol" w:hAnsi="Symbol" w:hint="default"/>
      </w:rPr>
    </w:lvl>
    <w:lvl w:ilvl="1" w:tplc="0C0C0003" w:tentative="1">
      <w:start w:val="1"/>
      <w:numFmt w:val="bullet"/>
      <w:lvlText w:val="o"/>
      <w:lvlJc w:val="left"/>
      <w:pPr>
        <w:ind w:left="2857" w:hanging="360"/>
      </w:pPr>
      <w:rPr>
        <w:rFonts w:ascii="Courier New" w:hAnsi="Courier New" w:cs="Courier New" w:hint="default"/>
      </w:rPr>
    </w:lvl>
    <w:lvl w:ilvl="2" w:tplc="0C0C0005" w:tentative="1">
      <w:start w:val="1"/>
      <w:numFmt w:val="bullet"/>
      <w:lvlText w:val=""/>
      <w:lvlJc w:val="left"/>
      <w:pPr>
        <w:ind w:left="3577" w:hanging="360"/>
      </w:pPr>
      <w:rPr>
        <w:rFonts w:ascii="Wingdings" w:hAnsi="Wingdings" w:hint="default"/>
      </w:rPr>
    </w:lvl>
    <w:lvl w:ilvl="3" w:tplc="0C0C0001" w:tentative="1">
      <w:start w:val="1"/>
      <w:numFmt w:val="bullet"/>
      <w:lvlText w:val=""/>
      <w:lvlJc w:val="left"/>
      <w:pPr>
        <w:ind w:left="4297" w:hanging="360"/>
      </w:pPr>
      <w:rPr>
        <w:rFonts w:ascii="Symbol" w:hAnsi="Symbol" w:hint="default"/>
      </w:rPr>
    </w:lvl>
    <w:lvl w:ilvl="4" w:tplc="0C0C0003" w:tentative="1">
      <w:start w:val="1"/>
      <w:numFmt w:val="bullet"/>
      <w:lvlText w:val="o"/>
      <w:lvlJc w:val="left"/>
      <w:pPr>
        <w:ind w:left="5017" w:hanging="360"/>
      </w:pPr>
      <w:rPr>
        <w:rFonts w:ascii="Courier New" w:hAnsi="Courier New" w:cs="Courier New" w:hint="default"/>
      </w:rPr>
    </w:lvl>
    <w:lvl w:ilvl="5" w:tplc="0C0C0005" w:tentative="1">
      <w:start w:val="1"/>
      <w:numFmt w:val="bullet"/>
      <w:lvlText w:val=""/>
      <w:lvlJc w:val="left"/>
      <w:pPr>
        <w:ind w:left="5737" w:hanging="360"/>
      </w:pPr>
      <w:rPr>
        <w:rFonts w:ascii="Wingdings" w:hAnsi="Wingdings" w:hint="default"/>
      </w:rPr>
    </w:lvl>
    <w:lvl w:ilvl="6" w:tplc="0C0C0001" w:tentative="1">
      <w:start w:val="1"/>
      <w:numFmt w:val="bullet"/>
      <w:lvlText w:val=""/>
      <w:lvlJc w:val="left"/>
      <w:pPr>
        <w:ind w:left="6457" w:hanging="360"/>
      </w:pPr>
      <w:rPr>
        <w:rFonts w:ascii="Symbol" w:hAnsi="Symbol" w:hint="default"/>
      </w:rPr>
    </w:lvl>
    <w:lvl w:ilvl="7" w:tplc="0C0C0003" w:tentative="1">
      <w:start w:val="1"/>
      <w:numFmt w:val="bullet"/>
      <w:lvlText w:val="o"/>
      <w:lvlJc w:val="left"/>
      <w:pPr>
        <w:ind w:left="7177" w:hanging="360"/>
      </w:pPr>
      <w:rPr>
        <w:rFonts w:ascii="Courier New" w:hAnsi="Courier New" w:cs="Courier New" w:hint="default"/>
      </w:rPr>
    </w:lvl>
    <w:lvl w:ilvl="8" w:tplc="0C0C0005" w:tentative="1">
      <w:start w:val="1"/>
      <w:numFmt w:val="bullet"/>
      <w:lvlText w:val=""/>
      <w:lvlJc w:val="left"/>
      <w:pPr>
        <w:ind w:left="7897" w:hanging="360"/>
      </w:pPr>
      <w:rPr>
        <w:rFonts w:ascii="Wingdings" w:hAnsi="Wingdings" w:hint="default"/>
      </w:rPr>
    </w:lvl>
  </w:abstractNum>
  <w:abstractNum w:abstractNumId="2" w15:restartNumberingAfterBreak="0">
    <w:nsid w:val="2CF8698A"/>
    <w:multiLevelType w:val="hybridMultilevel"/>
    <w:tmpl w:val="22989BA0"/>
    <w:lvl w:ilvl="0" w:tplc="50D680CE">
      <w:numFmt w:val="bullet"/>
      <w:lvlText w:val="·"/>
      <w:lvlJc w:val="left"/>
      <w:pPr>
        <w:ind w:left="3194" w:hanging="360"/>
      </w:pPr>
      <w:rPr>
        <w:rFonts w:ascii="Cambria" w:eastAsiaTheme="minorEastAsia" w:hAnsi="Cambria" w:cstheme="minorBidi" w:hint="default"/>
      </w:rPr>
    </w:lvl>
    <w:lvl w:ilvl="1" w:tplc="0C0C0003" w:tentative="1">
      <w:start w:val="1"/>
      <w:numFmt w:val="bullet"/>
      <w:lvlText w:val="o"/>
      <w:lvlJc w:val="left"/>
      <w:pPr>
        <w:ind w:left="2857" w:hanging="360"/>
      </w:pPr>
      <w:rPr>
        <w:rFonts w:ascii="Courier New" w:hAnsi="Courier New" w:cs="Courier New" w:hint="default"/>
      </w:rPr>
    </w:lvl>
    <w:lvl w:ilvl="2" w:tplc="0C0C0005">
      <w:start w:val="1"/>
      <w:numFmt w:val="bullet"/>
      <w:lvlText w:val=""/>
      <w:lvlJc w:val="left"/>
      <w:pPr>
        <w:ind w:left="3577" w:hanging="360"/>
      </w:pPr>
      <w:rPr>
        <w:rFonts w:ascii="Wingdings" w:hAnsi="Wingdings" w:hint="default"/>
      </w:rPr>
    </w:lvl>
    <w:lvl w:ilvl="3" w:tplc="0C0C0001" w:tentative="1">
      <w:start w:val="1"/>
      <w:numFmt w:val="bullet"/>
      <w:lvlText w:val=""/>
      <w:lvlJc w:val="left"/>
      <w:pPr>
        <w:ind w:left="4297" w:hanging="360"/>
      </w:pPr>
      <w:rPr>
        <w:rFonts w:ascii="Symbol" w:hAnsi="Symbol" w:hint="default"/>
      </w:rPr>
    </w:lvl>
    <w:lvl w:ilvl="4" w:tplc="0C0C0003" w:tentative="1">
      <w:start w:val="1"/>
      <w:numFmt w:val="bullet"/>
      <w:lvlText w:val="o"/>
      <w:lvlJc w:val="left"/>
      <w:pPr>
        <w:ind w:left="5017" w:hanging="360"/>
      </w:pPr>
      <w:rPr>
        <w:rFonts w:ascii="Courier New" w:hAnsi="Courier New" w:cs="Courier New" w:hint="default"/>
      </w:rPr>
    </w:lvl>
    <w:lvl w:ilvl="5" w:tplc="0C0C0005" w:tentative="1">
      <w:start w:val="1"/>
      <w:numFmt w:val="bullet"/>
      <w:lvlText w:val=""/>
      <w:lvlJc w:val="left"/>
      <w:pPr>
        <w:ind w:left="5737" w:hanging="360"/>
      </w:pPr>
      <w:rPr>
        <w:rFonts w:ascii="Wingdings" w:hAnsi="Wingdings" w:hint="default"/>
      </w:rPr>
    </w:lvl>
    <w:lvl w:ilvl="6" w:tplc="0C0C0001" w:tentative="1">
      <w:start w:val="1"/>
      <w:numFmt w:val="bullet"/>
      <w:lvlText w:val=""/>
      <w:lvlJc w:val="left"/>
      <w:pPr>
        <w:ind w:left="6457" w:hanging="360"/>
      </w:pPr>
      <w:rPr>
        <w:rFonts w:ascii="Symbol" w:hAnsi="Symbol" w:hint="default"/>
      </w:rPr>
    </w:lvl>
    <w:lvl w:ilvl="7" w:tplc="0C0C0003" w:tentative="1">
      <w:start w:val="1"/>
      <w:numFmt w:val="bullet"/>
      <w:lvlText w:val="o"/>
      <w:lvlJc w:val="left"/>
      <w:pPr>
        <w:ind w:left="7177" w:hanging="360"/>
      </w:pPr>
      <w:rPr>
        <w:rFonts w:ascii="Courier New" w:hAnsi="Courier New" w:cs="Courier New" w:hint="default"/>
      </w:rPr>
    </w:lvl>
    <w:lvl w:ilvl="8" w:tplc="0C0C0005" w:tentative="1">
      <w:start w:val="1"/>
      <w:numFmt w:val="bullet"/>
      <w:lvlText w:val=""/>
      <w:lvlJc w:val="left"/>
      <w:pPr>
        <w:ind w:left="7897" w:hanging="360"/>
      </w:pPr>
      <w:rPr>
        <w:rFonts w:ascii="Wingdings" w:hAnsi="Wingdings" w:hint="default"/>
      </w:rPr>
    </w:lvl>
  </w:abstractNum>
  <w:abstractNum w:abstractNumId="3" w15:restartNumberingAfterBreak="0">
    <w:nsid w:val="4ED7634E"/>
    <w:multiLevelType w:val="hybridMultilevel"/>
    <w:tmpl w:val="F1C80790"/>
    <w:lvl w:ilvl="0" w:tplc="63DA39AC">
      <w:numFmt w:val="bullet"/>
      <w:lvlText w:val="•"/>
      <w:lvlJc w:val="left"/>
      <w:pPr>
        <w:ind w:left="2125" w:hanging="708"/>
      </w:pPr>
      <w:rPr>
        <w:rFonts w:ascii="Cambria" w:eastAsiaTheme="minorEastAsia" w:hAnsi="Cambria" w:cstheme="minorBidi" w:hint="default"/>
      </w:rPr>
    </w:lvl>
    <w:lvl w:ilvl="1" w:tplc="0C0C0003" w:tentative="1">
      <w:start w:val="1"/>
      <w:numFmt w:val="bullet"/>
      <w:lvlText w:val="o"/>
      <w:lvlJc w:val="left"/>
      <w:pPr>
        <w:ind w:left="2497" w:hanging="360"/>
      </w:pPr>
      <w:rPr>
        <w:rFonts w:ascii="Courier New" w:hAnsi="Courier New" w:cs="Courier New" w:hint="default"/>
      </w:rPr>
    </w:lvl>
    <w:lvl w:ilvl="2" w:tplc="0C0C0005" w:tentative="1">
      <w:start w:val="1"/>
      <w:numFmt w:val="bullet"/>
      <w:lvlText w:val=""/>
      <w:lvlJc w:val="left"/>
      <w:pPr>
        <w:ind w:left="3217" w:hanging="360"/>
      </w:pPr>
      <w:rPr>
        <w:rFonts w:ascii="Wingdings" w:hAnsi="Wingdings" w:hint="default"/>
      </w:rPr>
    </w:lvl>
    <w:lvl w:ilvl="3" w:tplc="0C0C0001" w:tentative="1">
      <w:start w:val="1"/>
      <w:numFmt w:val="bullet"/>
      <w:lvlText w:val=""/>
      <w:lvlJc w:val="left"/>
      <w:pPr>
        <w:ind w:left="3937" w:hanging="360"/>
      </w:pPr>
      <w:rPr>
        <w:rFonts w:ascii="Symbol" w:hAnsi="Symbol" w:hint="default"/>
      </w:rPr>
    </w:lvl>
    <w:lvl w:ilvl="4" w:tplc="0C0C0003" w:tentative="1">
      <w:start w:val="1"/>
      <w:numFmt w:val="bullet"/>
      <w:lvlText w:val="o"/>
      <w:lvlJc w:val="left"/>
      <w:pPr>
        <w:ind w:left="4657" w:hanging="360"/>
      </w:pPr>
      <w:rPr>
        <w:rFonts w:ascii="Courier New" w:hAnsi="Courier New" w:cs="Courier New" w:hint="default"/>
      </w:rPr>
    </w:lvl>
    <w:lvl w:ilvl="5" w:tplc="0C0C0005" w:tentative="1">
      <w:start w:val="1"/>
      <w:numFmt w:val="bullet"/>
      <w:lvlText w:val=""/>
      <w:lvlJc w:val="left"/>
      <w:pPr>
        <w:ind w:left="5377" w:hanging="360"/>
      </w:pPr>
      <w:rPr>
        <w:rFonts w:ascii="Wingdings" w:hAnsi="Wingdings" w:hint="default"/>
      </w:rPr>
    </w:lvl>
    <w:lvl w:ilvl="6" w:tplc="0C0C0001" w:tentative="1">
      <w:start w:val="1"/>
      <w:numFmt w:val="bullet"/>
      <w:lvlText w:val=""/>
      <w:lvlJc w:val="left"/>
      <w:pPr>
        <w:ind w:left="6097" w:hanging="360"/>
      </w:pPr>
      <w:rPr>
        <w:rFonts w:ascii="Symbol" w:hAnsi="Symbol" w:hint="default"/>
      </w:rPr>
    </w:lvl>
    <w:lvl w:ilvl="7" w:tplc="0C0C0003" w:tentative="1">
      <w:start w:val="1"/>
      <w:numFmt w:val="bullet"/>
      <w:lvlText w:val="o"/>
      <w:lvlJc w:val="left"/>
      <w:pPr>
        <w:ind w:left="6817" w:hanging="360"/>
      </w:pPr>
      <w:rPr>
        <w:rFonts w:ascii="Courier New" w:hAnsi="Courier New" w:cs="Courier New" w:hint="default"/>
      </w:rPr>
    </w:lvl>
    <w:lvl w:ilvl="8" w:tplc="0C0C0005" w:tentative="1">
      <w:start w:val="1"/>
      <w:numFmt w:val="bullet"/>
      <w:lvlText w:val=""/>
      <w:lvlJc w:val="left"/>
      <w:pPr>
        <w:ind w:left="7537" w:hanging="360"/>
      </w:pPr>
      <w:rPr>
        <w:rFonts w:ascii="Wingdings" w:hAnsi="Wingdings" w:hint="default"/>
      </w:rPr>
    </w:lvl>
  </w:abstractNum>
  <w:abstractNum w:abstractNumId="4" w15:restartNumberingAfterBreak="0">
    <w:nsid w:val="683808B9"/>
    <w:multiLevelType w:val="hybridMultilevel"/>
    <w:tmpl w:val="A358E826"/>
    <w:lvl w:ilvl="0" w:tplc="0C0C0001">
      <w:start w:val="1"/>
      <w:numFmt w:val="bullet"/>
      <w:lvlText w:val=""/>
      <w:lvlJc w:val="left"/>
      <w:pPr>
        <w:ind w:left="2137" w:hanging="360"/>
      </w:pPr>
      <w:rPr>
        <w:rFonts w:ascii="Symbol" w:hAnsi="Symbol" w:hint="default"/>
      </w:rPr>
    </w:lvl>
    <w:lvl w:ilvl="1" w:tplc="0C0C0003" w:tentative="1">
      <w:start w:val="1"/>
      <w:numFmt w:val="bullet"/>
      <w:lvlText w:val="o"/>
      <w:lvlJc w:val="left"/>
      <w:pPr>
        <w:ind w:left="2857" w:hanging="360"/>
      </w:pPr>
      <w:rPr>
        <w:rFonts w:ascii="Courier New" w:hAnsi="Courier New" w:cs="Courier New" w:hint="default"/>
      </w:rPr>
    </w:lvl>
    <w:lvl w:ilvl="2" w:tplc="0C0C0005" w:tentative="1">
      <w:start w:val="1"/>
      <w:numFmt w:val="bullet"/>
      <w:lvlText w:val=""/>
      <w:lvlJc w:val="left"/>
      <w:pPr>
        <w:ind w:left="3577" w:hanging="360"/>
      </w:pPr>
      <w:rPr>
        <w:rFonts w:ascii="Wingdings" w:hAnsi="Wingdings" w:hint="default"/>
      </w:rPr>
    </w:lvl>
    <w:lvl w:ilvl="3" w:tplc="0C0C0001" w:tentative="1">
      <w:start w:val="1"/>
      <w:numFmt w:val="bullet"/>
      <w:lvlText w:val=""/>
      <w:lvlJc w:val="left"/>
      <w:pPr>
        <w:ind w:left="4297" w:hanging="360"/>
      </w:pPr>
      <w:rPr>
        <w:rFonts w:ascii="Symbol" w:hAnsi="Symbol" w:hint="default"/>
      </w:rPr>
    </w:lvl>
    <w:lvl w:ilvl="4" w:tplc="0C0C0003" w:tentative="1">
      <w:start w:val="1"/>
      <w:numFmt w:val="bullet"/>
      <w:lvlText w:val="o"/>
      <w:lvlJc w:val="left"/>
      <w:pPr>
        <w:ind w:left="5017" w:hanging="360"/>
      </w:pPr>
      <w:rPr>
        <w:rFonts w:ascii="Courier New" w:hAnsi="Courier New" w:cs="Courier New" w:hint="default"/>
      </w:rPr>
    </w:lvl>
    <w:lvl w:ilvl="5" w:tplc="0C0C0005" w:tentative="1">
      <w:start w:val="1"/>
      <w:numFmt w:val="bullet"/>
      <w:lvlText w:val=""/>
      <w:lvlJc w:val="left"/>
      <w:pPr>
        <w:ind w:left="5737" w:hanging="360"/>
      </w:pPr>
      <w:rPr>
        <w:rFonts w:ascii="Wingdings" w:hAnsi="Wingdings" w:hint="default"/>
      </w:rPr>
    </w:lvl>
    <w:lvl w:ilvl="6" w:tplc="0C0C0001" w:tentative="1">
      <w:start w:val="1"/>
      <w:numFmt w:val="bullet"/>
      <w:lvlText w:val=""/>
      <w:lvlJc w:val="left"/>
      <w:pPr>
        <w:ind w:left="6457" w:hanging="360"/>
      </w:pPr>
      <w:rPr>
        <w:rFonts w:ascii="Symbol" w:hAnsi="Symbol" w:hint="default"/>
      </w:rPr>
    </w:lvl>
    <w:lvl w:ilvl="7" w:tplc="0C0C0003" w:tentative="1">
      <w:start w:val="1"/>
      <w:numFmt w:val="bullet"/>
      <w:lvlText w:val="o"/>
      <w:lvlJc w:val="left"/>
      <w:pPr>
        <w:ind w:left="7177" w:hanging="360"/>
      </w:pPr>
      <w:rPr>
        <w:rFonts w:ascii="Courier New" w:hAnsi="Courier New" w:cs="Courier New" w:hint="default"/>
      </w:rPr>
    </w:lvl>
    <w:lvl w:ilvl="8" w:tplc="0C0C0005" w:tentative="1">
      <w:start w:val="1"/>
      <w:numFmt w:val="bullet"/>
      <w:lvlText w:val=""/>
      <w:lvlJc w:val="left"/>
      <w:pPr>
        <w:ind w:left="7897" w:hanging="360"/>
      </w:pPr>
      <w:rPr>
        <w:rFonts w:ascii="Wingdings" w:hAnsi="Wingdings" w:hint="default"/>
      </w:rPr>
    </w:lvl>
  </w:abstractNum>
  <w:abstractNum w:abstractNumId="5" w15:restartNumberingAfterBreak="0">
    <w:nsid w:val="79D41AE7"/>
    <w:multiLevelType w:val="hybridMultilevel"/>
    <w:tmpl w:val="874287A0"/>
    <w:lvl w:ilvl="0" w:tplc="50D680CE">
      <w:numFmt w:val="bullet"/>
      <w:lvlText w:val="·"/>
      <w:lvlJc w:val="left"/>
      <w:pPr>
        <w:ind w:left="3194" w:hanging="360"/>
      </w:pPr>
      <w:rPr>
        <w:rFonts w:ascii="Cambria" w:eastAsiaTheme="minorEastAsia" w:hAnsi="Cambria" w:cstheme="minorBidi" w:hint="default"/>
      </w:rPr>
    </w:lvl>
    <w:lvl w:ilvl="1" w:tplc="0C0C0003" w:tentative="1">
      <w:start w:val="1"/>
      <w:numFmt w:val="bullet"/>
      <w:lvlText w:val="o"/>
      <w:lvlJc w:val="left"/>
      <w:pPr>
        <w:ind w:left="2857" w:hanging="360"/>
      </w:pPr>
      <w:rPr>
        <w:rFonts w:ascii="Courier New" w:hAnsi="Courier New" w:cs="Courier New" w:hint="default"/>
      </w:rPr>
    </w:lvl>
    <w:lvl w:ilvl="2" w:tplc="0C0C0001">
      <w:start w:val="1"/>
      <w:numFmt w:val="bullet"/>
      <w:lvlText w:val=""/>
      <w:lvlJc w:val="left"/>
      <w:pPr>
        <w:ind w:left="3577" w:hanging="360"/>
      </w:pPr>
      <w:rPr>
        <w:rFonts w:ascii="Symbol" w:hAnsi="Symbol" w:hint="default"/>
      </w:rPr>
    </w:lvl>
    <w:lvl w:ilvl="3" w:tplc="0C0C0001" w:tentative="1">
      <w:start w:val="1"/>
      <w:numFmt w:val="bullet"/>
      <w:lvlText w:val=""/>
      <w:lvlJc w:val="left"/>
      <w:pPr>
        <w:ind w:left="4297" w:hanging="360"/>
      </w:pPr>
      <w:rPr>
        <w:rFonts w:ascii="Symbol" w:hAnsi="Symbol" w:hint="default"/>
      </w:rPr>
    </w:lvl>
    <w:lvl w:ilvl="4" w:tplc="0C0C0003" w:tentative="1">
      <w:start w:val="1"/>
      <w:numFmt w:val="bullet"/>
      <w:lvlText w:val="o"/>
      <w:lvlJc w:val="left"/>
      <w:pPr>
        <w:ind w:left="5017" w:hanging="360"/>
      </w:pPr>
      <w:rPr>
        <w:rFonts w:ascii="Courier New" w:hAnsi="Courier New" w:cs="Courier New" w:hint="default"/>
      </w:rPr>
    </w:lvl>
    <w:lvl w:ilvl="5" w:tplc="0C0C0005" w:tentative="1">
      <w:start w:val="1"/>
      <w:numFmt w:val="bullet"/>
      <w:lvlText w:val=""/>
      <w:lvlJc w:val="left"/>
      <w:pPr>
        <w:ind w:left="5737" w:hanging="360"/>
      </w:pPr>
      <w:rPr>
        <w:rFonts w:ascii="Wingdings" w:hAnsi="Wingdings" w:hint="default"/>
      </w:rPr>
    </w:lvl>
    <w:lvl w:ilvl="6" w:tplc="0C0C0001" w:tentative="1">
      <w:start w:val="1"/>
      <w:numFmt w:val="bullet"/>
      <w:lvlText w:val=""/>
      <w:lvlJc w:val="left"/>
      <w:pPr>
        <w:ind w:left="6457" w:hanging="360"/>
      </w:pPr>
      <w:rPr>
        <w:rFonts w:ascii="Symbol" w:hAnsi="Symbol" w:hint="default"/>
      </w:rPr>
    </w:lvl>
    <w:lvl w:ilvl="7" w:tplc="0C0C0003" w:tentative="1">
      <w:start w:val="1"/>
      <w:numFmt w:val="bullet"/>
      <w:lvlText w:val="o"/>
      <w:lvlJc w:val="left"/>
      <w:pPr>
        <w:ind w:left="7177" w:hanging="360"/>
      </w:pPr>
      <w:rPr>
        <w:rFonts w:ascii="Courier New" w:hAnsi="Courier New" w:cs="Courier New" w:hint="default"/>
      </w:rPr>
    </w:lvl>
    <w:lvl w:ilvl="8" w:tplc="0C0C0005" w:tentative="1">
      <w:start w:val="1"/>
      <w:numFmt w:val="bullet"/>
      <w:lvlText w:val=""/>
      <w:lvlJc w:val="left"/>
      <w:pPr>
        <w:ind w:left="7897" w:hanging="360"/>
      </w:pPr>
      <w:rPr>
        <w:rFonts w:ascii="Wingdings" w:hAnsi="Wingdings" w:hint="default"/>
      </w:rPr>
    </w:lvl>
  </w:abstractNum>
  <w:abstractNum w:abstractNumId="6" w15:restartNumberingAfterBreak="0">
    <w:nsid w:val="7E2C21F9"/>
    <w:multiLevelType w:val="hybridMultilevel"/>
    <w:tmpl w:val="DCB84338"/>
    <w:lvl w:ilvl="0" w:tplc="50D680CE">
      <w:numFmt w:val="bullet"/>
      <w:lvlText w:val="·"/>
      <w:lvlJc w:val="left"/>
      <w:pPr>
        <w:ind w:left="1777" w:hanging="360"/>
      </w:pPr>
      <w:rPr>
        <w:rFonts w:ascii="Cambria" w:eastAsiaTheme="minorEastAsia" w:hAnsi="Cambria" w:cstheme="minorBidi" w:hint="default"/>
      </w:rPr>
    </w:lvl>
    <w:lvl w:ilvl="1" w:tplc="0C0C0003" w:tentative="1">
      <w:start w:val="1"/>
      <w:numFmt w:val="bullet"/>
      <w:lvlText w:val="o"/>
      <w:lvlJc w:val="left"/>
      <w:pPr>
        <w:ind w:left="2497" w:hanging="360"/>
      </w:pPr>
      <w:rPr>
        <w:rFonts w:ascii="Courier New" w:hAnsi="Courier New" w:cs="Courier New" w:hint="default"/>
      </w:rPr>
    </w:lvl>
    <w:lvl w:ilvl="2" w:tplc="0C0C0005" w:tentative="1">
      <w:start w:val="1"/>
      <w:numFmt w:val="bullet"/>
      <w:lvlText w:val=""/>
      <w:lvlJc w:val="left"/>
      <w:pPr>
        <w:ind w:left="3217" w:hanging="360"/>
      </w:pPr>
      <w:rPr>
        <w:rFonts w:ascii="Wingdings" w:hAnsi="Wingdings" w:hint="default"/>
      </w:rPr>
    </w:lvl>
    <w:lvl w:ilvl="3" w:tplc="0C0C0001" w:tentative="1">
      <w:start w:val="1"/>
      <w:numFmt w:val="bullet"/>
      <w:lvlText w:val=""/>
      <w:lvlJc w:val="left"/>
      <w:pPr>
        <w:ind w:left="3937" w:hanging="360"/>
      </w:pPr>
      <w:rPr>
        <w:rFonts w:ascii="Symbol" w:hAnsi="Symbol" w:hint="default"/>
      </w:rPr>
    </w:lvl>
    <w:lvl w:ilvl="4" w:tplc="0C0C0003" w:tentative="1">
      <w:start w:val="1"/>
      <w:numFmt w:val="bullet"/>
      <w:lvlText w:val="o"/>
      <w:lvlJc w:val="left"/>
      <w:pPr>
        <w:ind w:left="4657" w:hanging="360"/>
      </w:pPr>
      <w:rPr>
        <w:rFonts w:ascii="Courier New" w:hAnsi="Courier New" w:cs="Courier New" w:hint="default"/>
      </w:rPr>
    </w:lvl>
    <w:lvl w:ilvl="5" w:tplc="0C0C0005" w:tentative="1">
      <w:start w:val="1"/>
      <w:numFmt w:val="bullet"/>
      <w:lvlText w:val=""/>
      <w:lvlJc w:val="left"/>
      <w:pPr>
        <w:ind w:left="5377" w:hanging="360"/>
      </w:pPr>
      <w:rPr>
        <w:rFonts w:ascii="Wingdings" w:hAnsi="Wingdings" w:hint="default"/>
      </w:rPr>
    </w:lvl>
    <w:lvl w:ilvl="6" w:tplc="0C0C0001" w:tentative="1">
      <w:start w:val="1"/>
      <w:numFmt w:val="bullet"/>
      <w:lvlText w:val=""/>
      <w:lvlJc w:val="left"/>
      <w:pPr>
        <w:ind w:left="6097" w:hanging="360"/>
      </w:pPr>
      <w:rPr>
        <w:rFonts w:ascii="Symbol" w:hAnsi="Symbol" w:hint="default"/>
      </w:rPr>
    </w:lvl>
    <w:lvl w:ilvl="7" w:tplc="0C0C0003" w:tentative="1">
      <w:start w:val="1"/>
      <w:numFmt w:val="bullet"/>
      <w:lvlText w:val="o"/>
      <w:lvlJc w:val="left"/>
      <w:pPr>
        <w:ind w:left="6817" w:hanging="360"/>
      </w:pPr>
      <w:rPr>
        <w:rFonts w:ascii="Courier New" w:hAnsi="Courier New" w:cs="Courier New" w:hint="default"/>
      </w:rPr>
    </w:lvl>
    <w:lvl w:ilvl="8" w:tplc="0C0C0005" w:tentative="1">
      <w:start w:val="1"/>
      <w:numFmt w:val="bullet"/>
      <w:lvlText w:val=""/>
      <w:lvlJc w:val="left"/>
      <w:pPr>
        <w:ind w:left="7537"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60"/>
    <w:rsid w:val="00006D5A"/>
    <w:rsid w:val="000074C0"/>
    <w:rsid w:val="00021929"/>
    <w:rsid w:val="000326C5"/>
    <w:rsid w:val="000406EC"/>
    <w:rsid w:val="000408C7"/>
    <w:rsid w:val="000861DC"/>
    <w:rsid w:val="000A2858"/>
    <w:rsid w:val="001367C7"/>
    <w:rsid w:val="00154F18"/>
    <w:rsid w:val="001730CA"/>
    <w:rsid w:val="001A02BE"/>
    <w:rsid w:val="001D1EFB"/>
    <w:rsid w:val="00202362"/>
    <w:rsid w:val="00220171"/>
    <w:rsid w:val="00237A21"/>
    <w:rsid w:val="002534DD"/>
    <w:rsid w:val="00255463"/>
    <w:rsid w:val="00291CEC"/>
    <w:rsid w:val="002A724D"/>
    <w:rsid w:val="002F4FD5"/>
    <w:rsid w:val="00364ADF"/>
    <w:rsid w:val="003874D9"/>
    <w:rsid w:val="003B5121"/>
    <w:rsid w:val="003C07A9"/>
    <w:rsid w:val="00406EF6"/>
    <w:rsid w:val="0042013D"/>
    <w:rsid w:val="00435308"/>
    <w:rsid w:val="00463284"/>
    <w:rsid w:val="00472FC1"/>
    <w:rsid w:val="004A6277"/>
    <w:rsid w:val="00515EF9"/>
    <w:rsid w:val="00526DD1"/>
    <w:rsid w:val="00552A23"/>
    <w:rsid w:val="00580629"/>
    <w:rsid w:val="00581136"/>
    <w:rsid w:val="0058332A"/>
    <w:rsid w:val="00593317"/>
    <w:rsid w:val="005D015F"/>
    <w:rsid w:val="006651C9"/>
    <w:rsid w:val="00683497"/>
    <w:rsid w:val="006A1BD7"/>
    <w:rsid w:val="006B445E"/>
    <w:rsid w:val="006B610B"/>
    <w:rsid w:val="007113F3"/>
    <w:rsid w:val="00726528"/>
    <w:rsid w:val="007975A2"/>
    <w:rsid w:val="00807216"/>
    <w:rsid w:val="008111FA"/>
    <w:rsid w:val="00815160"/>
    <w:rsid w:val="00835AA2"/>
    <w:rsid w:val="0087101A"/>
    <w:rsid w:val="008915FD"/>
    <w:rsid w:val="008E025C"/>
    <w:rsid w:val="00901EB1"/>
    <w:rsid w:val="00907377"/>
    <w:rsid w:val="0093675B"/>
    <w:rsid w:val="009A164D"/>
    <w:rsid w:val="009A6D3D"/>
    <w:rsid w:val="009E3BC4"/>
    <w:rsid w:val="00A57B23"/>
    <w:rsid w:val="00AA04D5"/>
    <w:rsid w:val="00AC0341"/>
    <w:rsid w:val="00AF7742"/>
    <w:rsid w:val="00B02CB2"/>
    <w:rsid w:val="00B27D76"/>
    <w:rsid w:val="00B3766B"/>
    <w:rsid w:val="00B62A75"/>
    <w:rsid w:val="00B859F6"/>
    <w:rsid w:val="00B87D29"/>
    <w:rsid w:val="00B95C66"/>
    <w:rsid w:val="00BD6711"/>
    <w:rsid w:val="00BF0E26"/>
    <w:rsid w:val="00C27D61"/>
    <w:rsid w:val="00C32B5A"/>
    <w:rsid w:val="00C44087"/>
    <w:rsid w:val="00C57FC3"/>
    <w:rsid w:val="00C71F16"/>
    <w:rsid w:val="00D33D2A"/>
    <w:rsid w:val="00D86F3D"/>
    <w:rsid w:val="00D90008"/>
    <w:rsid w:val="00D97D16"/>
    <w:rsid w:val="00DE4713"/>
    <w:rsid w:val="00DF55E4"/>
    <w:rsid w:val="00E31AAC"/>
    <w:rsid w:val="00E503FF"/>
    <w:rsid w:val="00E5405E"/>
    <w:rsid w:val="00E977E0"/>
    <w:rsid w:val="00F012A8"/>
    <w:rsid w:val="00F40A20"/>
    <w:rsid w:val="00F8101C"/>
    <w:rsid w:val="00FA4A96"/>
    <w:rsid w:val="00FE467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C5B1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160"/>
  </w:style>
  <w:style w:type="paragraph" w:styleId="Titre1">
    <w:name w:val="heading 1"/>
    <w:basedOn w:val="Normal"/>
    <w:next w:val="Normal"/>
    <w:link w:val="Titre1Car"/>
    <w:uiPriority w:val="9"/>
    <w:qFormat/>
    <w:rsid w:val="00815160"/>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basedOn w:val="Normal"/>
    <w:next w:val="Normal"/>
    <w:link w:val="Titre2Car"/>
    <w:uiPriority w:val="9"/>
    <w:unhideWhenUsed/>
    <w:qFormat/>
    <w:rsid w:val="00815160"/>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unhideWhenUsed/>
    <w:qFormat/>
    <w:rsid w:val="00815160"/>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815160"/>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basedOn w:val="Normal"/>
    <w:next w:val="Normal"/>
    <w:link w:val="Titre5Car"/>
    <w:uiPriority w:val="9"/>
    <w:semiHidden/>
    <w:unhideWhenUsed/>
    <w:qFormat/>
    <w:rsid w:val="00815160"/>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basedOn w:val="Normal"/>
    <w:next w:val="Normal"/>
    <w:link w:val="Titre6Car"/>
    <w:uiPriority w:val="9"/>
    <w:semiHidden/>
    <w:unhideWhenUsed/>
    <w:qFormat/>
    <w:rsid w:val="00815160"/>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basedOn w:val="Normal"/>
    <w:next w:val="Normal"/>
    <w:link w:val="Titre7Car"/>
    <w:uiPriority w:val="9"/>
    <w:semiHidden/>
    <w:unhideWhenUsed/>
    <w:qFormat/>
    <w:rsid w:val="00815160"/>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basedOn w:val="Normal"/>
    <w:next w:val="Normal"/>
    <w:link w:val="Titre8Car"/>
    <w:uiPriority w:val="9"/>
    <w:semiHidden/>
    <w:unhideWhenUsed/>
    <w:qFormat/>
    <w:rsid w:val="00815160"/>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basedOn w:val="Normal"/>
    <w:next w:val="Normal"/>
    <w:link w:val="Titre9Car"/>
    <w:uiPriority w:val="9"/>
    <w:semiHidden/>
    <w:unhideWhenUsed/>
    <w:qFormat/>
    <w:rsid w:val="00815160"/>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815160"/>
    <w:rPr>
      <w:rFonts w:asciiTheme="majorHAnsi" w:eastAsiaTheme="majorEastAsia" w:hAnsiTheme="majorHAnsi" w:cstheme="majorBidi"/>
      <w:color w:val="244061" w:themeColor="accent1" w:themeShade="80"/>
      <w:sz w:val="36"/>
      <w:szCs w:val="36"/>
    </w:rPr>
  </w:style>
  <w:style w:type="paragraph" w:styleId="En-ttedetabledesmatires">
    <w:name w:val="TOC Heading"/>
    <w:basedOn w:val="Titre1"/>
    <w:next w:val="Normal"/>
    <w:uiPriority w:val="39"/>
    <w:unhideWhenUsed/>
    <w:qFormat/>
    <w:rsid w:val="00815160"/>
    <w:pPr>
      <w:outlineLvl w:val="9"/>
    </w:pPr>
  </w:style>
  <w:style w:type="character" w:customStyle="1" w:styleId="Titre2Car">
    <w:name w:val="Titre 2 Car"/>
    <w:basedOn w:val="Policepardfaut"/>
    <w:link w:val="Titre2"/>
    <w:uiPriority w:val="9"/>
    <w:rsid w:val="00815160"/>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rsid w:val="00815160"/>
    <w:rPr>
      <w:rFonts w:asciiTheme="majorHAnsi" w:eastAsiaTheme="majorEastAsia" w:hAnsiTheme="majorHAnsi" w:cstheme="majorBidi"/>
      <w:color w:val="365F91" w:themeColor="accent1" w:themeShade="BF"/>
      <w:sz w:val="28"/>
      <w:szCs w:val="28"/>
    </w:rPr>
  </w:style>
  <w:style w:type="character" w:customStyle="1" w:styleId="Titre4Car">
    <w:name w:val="Titre 4 Car"/>
    <w:basedOn w:val="Policepardfaut"/>
    <w:link w:val="Titre4"/>
    <w:uiPriority w:val="9"/>
    <w:semiHidden/>
    <w:rsid w:val="00815160"/>
    <w:rPr>
      <w:rFonts w:asciiTheme="majorHAnsi" w:eastAsiaTheme="majorEastAsia" w:hAnsiTheme="majorHAnsi" w:cstheme="majorBidi"/>
      <w:color w:val="365F91" w:themeColor="accent1" w:themeShade="BF"/>
      <w:sz w:val="24"/>
      <w:szCs w:val="24"/>
    </w:rPr>
  </w:style>
  <w:style w:type="character" w:customStyle="1" w:styleId="Titre5Car">
    <w:name w:val="Titre 5 Car"/>
    <w:basedOn w:val="Policepardfaut"/>
    <w:link w:val="Titre5"/>
    <w:uiPriority w:val="9"/>
    <w:semiHidden/>
    <w:rsid w:val="00815160"/>
    <w:rPr>
      <w:rFonts w:asciiTheme="majorHAnsi" w:eastAsiaTheme="majorEastAsia" w:hAnsiTheme="majorHAnsi" w:cstheme="majorBidi"/>
      <w:caps/>
      <w:color w:val="365F91" w:themeColor="accent1" w:themeShade="BF"/>
    </w:rPr>
  </w:style>
  <w:style w:type="character" w:customStyle="1" w:styleId="Titre6Car">
    <w:name w:val="Titre 6 Car"/>
    <w:basedOn w:val="Policepardfaut"/>
    <w:link w:val="Titre6"/>
    <w:uiPriority w:val="9"/>
    <w:semiHidden/>
    <w:rsid w:val="00815160"/>
    <w:rPr>
      <w:rFonts w:asciiTheme="majorHAnsi" w:eastAsiaTheme="majorEastAsia" w:hAnsiTheme="majorHAnsi" w:cstheme="majorBidi"/>
      <w:i/>
      <w:iCs/>
      <w:caps/>
      <w:color w:val="244061" w:themeColor="accent1" w:themeShade="80"/>
    </w:rPr>
  </w:style>
  <w:style w:type="character" w:customStyle="1" w:styleId="Titre7Car">
    <w:name w:val="Titre 7 Car"/>
    <w:basedOn w:val="Policepardfaut"/>
    <w:link w:val="Titre7"/>
    <w:uiPriority w:val="9"/>
    <w:semiHidden/>
    <w:rsid w:val="00815160"/>
    <w:rPr>
      <w:rFonts w:asciiTheme="majorHAnsi" w:eastAsiaTheme="majorEastAsia" w:hAnsiTheme="majorHAnsi" w:cstheme="majorBidi"/>
      <w:b/>
      <w:bCs/>
      <w:color w:val="244061" w:themeColor="accent1" w:themeShade="80"/>
    </w:rPr>
  </w:style>
  <w:style w:type="character" w:customStyle="1" w:styleId="Titre8Car">
    <w:name w:val="Titre 8 Car"/>
    <w:basedOn w:val="Policepardfaut"/>
    <w:link w:val="Titre8"/>
    <w:uiPriority w:val="9"/>
    <w:semiHidden/>
    <w:rsid w:val="00815160"/>
    <w:rPr>
      <w:rFonts w:asciiTheme="majorHAnsi" w:eastAsiaTheme="majorEastAsia" w:hAnsiTheme="majorHAnsi" w:cstheme="majorBidi"/>
      <w:b/>
      <w:bCs/>
      <w:i/>
      <w:iCs/>
      <w:color w:val="244061" w:themeColor="accent1" w:themeShade="80"/>
    </w:rPr>
  </w:style>
  <w:style w:type="character" w:customStyle="1" w:styleId="Titre9Car">
    <w:name w:val="Titre 9 Car"/>
    <w:basedOn w:val="Policepardfaut"/>
    <w:link w:val="Titre9"/>
    <w:uiPriority w:val="9"/>
    <w:semiHidden/>
    <w:rsid w:val="00815160"/>
    <w:rPr>
      <w:rFonts w:asciiTheme="majorHAnsi" w:eastAsiaTheme="majorEastAsia" w:hAnsiTheme="majorHAnsi" w:cstheme="majorBidi"/>
      <w:i/>
      <w:iCs/>
      <w:color w:val="244061" w:themeColor="accent1" w:themeShade="80"/>
    </w:rPr>
  </w:style>
  <w:style w:type="paragraph" w:styleId="Lgende">
    <w:name w:val="caption"/>
    <w:basedOn w:val="Normal"/>
    <w:next w:val="Normal"/>
    <w:uiPriority w:val="35"/>
    <w:semiHidden/>
    <w:unhideWhenUsed/>
    <w:qFormat/>
    <w:rsid w:val="00815160"/>
    <w:pPr>
      <w:spacing w:line="240" w:lineRule="auto"/>
    </w:pPr>
    <w:rPr>
      <w:b/>
      <w:bCs/>
      <w:smallCaps/>
      <w:color w:val="1F497D" w:themeColor="text2"/>
    </w:rPr>
  </w:style>
  <w:style w:type="paragraph" w:styleId="Titre">
    <w:name w:val="Title"/>
    <w:basedOn w:val="Normal"/>
    <w:next w:val="Normal"/>
    <w:link w:val="TitreCar"/>
    <w:uiPriority w:val="10"/>
    <w:qFormat/>
    <w:rsid w:val="00815160"/>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815160"/>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815160"/>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815160"/>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815160"/>
    <w:rPr>
      <w:b/>
      <w:bCs/>
    </w:rPr>
  </w:style>
  <w:style w:type="character" w:styleId="Accentuation">
    <w:name w:val="Emphasis"/>
    <w:basedOn w:val="Policepardfaut"/>
    <w:uiPriority w:val="20"/>
    <w:qFormat/>
    <w:rsid w:val="00815160"/>
    <w:rPr>
      <w:i/>
      <w:iCs/>
    </w:rPr>
  </w:style>
  <w:style w:type="paragraph" w:styleId="Sansinterligne">
    <w:name w:val="No Spacing"/>
    <w:uiPriority w:val="1"/>
    <w:qFormat/>
    <w:rsid w:val="00815160"/>
    <w:pPr>
      <w:spacing w:after="0" w:line="240" w:lineRule="auto"/>
    </w:pPr>
  </w:style>
  <w:style w:type="paragraph" w:styleId="Citation">
    <w:name w:val="Quote"/>
    <w:basedOn w:val="Normal"/>
    <w:next w:val="Normal"/>
    <w:link w:val="CitationCar"/>
    <w:uiPriority w:val="29"/>
    <w:qFormat/>
    <w:rsid w:val="00815160"/>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815160"/>
    <w:rPr>
      <w:color w:val="1F497D" w:themeColor="text2"/>
      <w:sz w:val="24"/>
      <w:szCs w:val="24"/>
    </w:rPr>
  </w:style>
  <w:style w:type="paragraph" w:styleId="Citationintense">
    <w:name w:val="Intense Quote"/>
    <w:basedOn w:val="Normal"/>
    <w:next w:val="Normal"/>
    <w:link w:val="CitationintenseCar"/>
    <w:uiPriority w:val="30"/>
    <w:qFormat/>
    <w:rsid w:val="00815160"/>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815160"/>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815160"/>
    <w:rPr>
      <w:i/>
      <w:iCs/>
      <w:color w:val="595959" w:themeColor="text1" w:themeTint="A6"/>
    </w:rPr>
  </w:style>
  <w:style w:type="character" w:styleId="Accentuationintense">
    <w:name w:val="Intense Emphasis"/>
    <w:basedOn w:val="Policepardfaut"/>
    <w:uiPriority w:val="21"/>
    <w:qFormat/>
    <w:rsid w:val="00815160"/>
    <w:rPr>
      <w:b/>
      <w:bCs/>
      <w:i/>
      <w:iCs/>
    </w:rPr>
  </w:style>
  <w:style w:type="character" w:styleId="Rfrencelgre">
    <w:name w:val="Subtle Reference"/>
    <w:basedOn w:val="Policepardfaut"/>
    <w:uiPriority w:val="31"/>
    <w:qFormat/>
    <w:rsid w:val="00815160"/>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815160"/>
    <w:rPr>
      <w:b/>
      <w:bCs/>
      <w:smallCaps/>
      <w:color w:val="1F497D" w:themeColor="text2"/>
      <w:u w:val="single"/>
    </w:rPr>
  </w:style>
  <w:style w:type="character" w:styleId="Titredulivre">
    <w:name w:val="Book Title"/>
    <w:basedOn w:val="Policepardfaut"/>
    <w:uiPriority w:val="33"/>
    <w:qFormat/>
    <w:rsid w:val="00815160"/>
    <w:rPr>
      <w:b/>
      <w:bCs/>
      <w:smallCaps/>
      <w:spacing w:val="10"/>
    </w:rPr>
  </w:style>
  <w:style w:type="paragraph" w:styleId="Paragraphedeliste">
    <w:name w:val="List Paragraph"/>
    <w:basedOn w:val="Normal"/>
    <w:uiPriority w:val="34"/>
    <w:qFormat/>
    <w:rsid w:val="003C0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807498">
      <w:bodyDiv w:val="1"/>
      <w:marLeft w:val="0"/>
      <w:marRight w:val="0"/>
      <w:marTop w:val="0"/>
      <w:marBottom w:val="0"/>
      <w:divBdr>
        <w:top w:val="none" w:sz="0" w:space="0" w:color="auto"/>
        <w:left w:val="none" w:sz="0" w:space="0" w:color="auto"/>
        <w:bottom w:val="none" w:sz="0" w:space="0" w:color="auto"/>
        <w:right w:val="none" w:sz="0" w:space="0" w:color="auto"/>
      </w:divBdr>
    </w:div>
    <w:div w:id="1033650152">
      <w:bodyDiv w:val="1"/>
      <w:marLeft w:val="0"/>
      <w:marRight w:val="0"/>
      <w:marTop w:val="0"/>
      <w:marBottom w:val="0"/>
      <w:divBdr>
        <w:top w:val="none" w:sz="0" w:space="0" w:color="auto"/>
        <w:left w:val="none" w:sz="0" w:space="0" w:color="auto"/>
        <w:bottom w:val="none" w:sz="0" w:space="0" w:color="auto"/>
        <w:right w:val="none" w:sz="0" w:space="0" w:color="auto"/>
      </w:divBdr>
      <w:divsChild>
        <w:div w:id="983193734">
          <w:marLeft w:val="0"/>
          <w:marRight w:val="0"/>
          <w:marTop w:val="0"/>
          <w:marBottom w:val="0"/>
          <w:divBdr>
            <w:top w:val="none" w:sz="0" w:space="0" w:color="auto"/>
            <w:left w:val="none" w:sz="0" w:space="0" w:color="auto"/>
            <w:bottom w:val="none" w:sz="0" w:space="0" w:color="auto"/>
            <w:right w:val="none" w:sz="0" w:space="0" w:color="auto"/>
          </w:divBdr>
        </w:div>
      </w:divsChild>
    </w:div>
    <w:div w:id="19236364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dce\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9A062177-521F-415E-8587-382851A47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23</Pages>
  <Words>599</Words>
  <Characters>3299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2019-04-25T16:51:00Z</dcterms:created>
  <dcterms:modified xsi:type="dcterms:W3CDTF">2019-04-25T16:51:00Z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